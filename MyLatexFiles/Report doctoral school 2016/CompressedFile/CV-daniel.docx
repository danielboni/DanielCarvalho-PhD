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9C1E9" w14:textId="38310608" w:rsidR="00CB7690" w:rsidRDefault="00CB7690" w:rsidP="00CB7690">
      <w:pPr>
        <w:pStyle w:val="Heading1"/>
        <w:rPr>
          <w:rFonts w:asciiTheme="minorHAnsi" w:hAnsiTheme="minorHAnsi"/>
          <w:color w:val="auto"/>
        </w:rPr>
      </w:pPr>
      <w:r>
        <w:t>Current Position</w:t>
      </w:r>
      <w:r w:rsidR="00CE7AD7">
        <w:tab/>
      </w:r>
      <w:r w:rsidR="00CE7AD7">
        <w:tab/>
      </w:r>
      <w:r w:rsidR="00865734">
        <w:rPr>
          <w:rFonts w:asciiTheme="minorHAnsi" w:hAnsiTheme="minorHAnsi"/>
          <w:color w:val="auto"/>
          <w:sz w:val="22"/>
          <w:szCs w:val="22"/>
        </w:rPr>
        <w:t>PhD</w:t>
      </w:r>
      <w:r w:rsidR="00CE7AD7" w:rsidRPr="0099734A">
        <w:rPr>
          <w:rFonts w:asciiTheme="minorHAnsi" w:hAnsiTheme="minorHAnsi"/>
          <w:color w:val="auto"/>
          <w:sz w:val="22"/>
          <w:szCs w:val="22"/>
        </w:rPr>
        <w:t xml:space="preserve"> </w:t>
      </w:r>
      <w:r w:rsidR="00865734">
        <w:rPr>
          <w:rFonts w:asciiTheme="minorHAnsi" w:hAnsiTheme="minorHAnsi"/>
          <w:color w:val="auto"/>
          <w:sz w:val="22"/>
          <w:szCs w:val="22"/>
        </w:rPr>
        <w:t>Student</w:t>
      </w:r>
    </w:p>
    <w:sdt>
      <w:sdtPr>
        <w:id w:val="1792786329"/>
        <w:placeholder>
          <w:docPart w:val="35C6415910EA3E42AE214D6F855588F5"/>
        </w:placeholder>
      </w:sdtPr>
      <w:sdtEndPr/>
      <w:sdtContent>
        <w:p w14:paraId="3181539F" w14:textId="77777777" w:rsidR="00FD2DF9" w:rsidRDefault="00FD2DF9" w:rsidP="00CE7AD7">
          <w:pPr>
            <w:pStyle w:val="BodyText"/>
            <w:ind w:left="2160"/>
            <w:jc w:val="both"/>
          </w:pPr>
          <w:sdt>
            <w:sdtPr>
              <w:id w:val="77179966"/>
              <w:placeholder>
                <w:docPart w:val="FE0BC849CD5C8442B323F3C4C096CA12"/>
              </w:placeholder>
            </w:sdtPr>
            <w:sdtEndPr/>
            <w:sdtContent>
              <w:r w:rsidR="00CE7AD7">
                <w:t xml:space="preserve">I am a </w:t>
              </w:r>
              <w:r w:rsidR="004B08D4">
                <w:t>PhD</w:t>
              </w:r>
              <w:r w:rsidR="00CE7AD7">
                <w:t xml:space="preserve"> student in Computer Science at the </w:t>
              </w:r>
              <w:r w:rsidR="00865734">
                <w:t>University Jean Moulin Lyon 3</w:t>
              </w:r>
            </w:sdtContent>
          </w:sdt>
          <w:r w:rsidR="00CE7AD7">
            <w:t>.</w:t>
          </w:r>
          <w:r w:rsidR="004B08D4">
            <w:t xml:space="preserve"> Centre de Recherche Magellan’s team.</w:t>
          </w:r>
        </w:p>
        <w:p w14:paraId="1A06E25F" w14:textId="3382D6D6" w:rsidR="00FD2DF9" w:rsidRDefault="00FD2DF9" w:rsidP="00CE7AD7">
          <w:pPr>
            <w:pStyle w:val="BodyText"/>
            <w:ind w:left="2160"/>
            <w:jc w:val="both"/>
          </w:pPr>
          <w:r>
            <w:t xml:space="preserve">Thesis title: Trusted SLA Guided Data Integration on Multi-Cloud Environments. </w:t>
          </w:r>
        </w:p>
        <w:p w14:paraId="17075174" w14:textId="77777777" w:rsidR="00FD2DF9" w:rsidRDefault="00FD2DF9" w:rsidP="00CE7AD7">
          <w:pPr>
            <w:pStyle w:val="BodyText"/>
            <w:ind w:left="2160"/>
            <w:jc w:val="both"/>
          </w:pPr>
          <w:r>
            <w:t xml:space="preserve">Supervisor: Chirine Ghedira-Guegan. </w:t>
          </w:r>
        </w:p>
        <w:p w14:paraId="18AAAB7B" w14:textId="0ECC92BB" w:rsidR="00CB7690" w:rsidRDefault="00FD2DF9" w:rsidP="00CE7AD7">
          <w:pPr>
            <w:pStyle w:val="BodyText"/>
            <w:ind w:left="2160"/>
            <w:jc w:val="both"/>
          </w:pPr>
          <w:r>
            <w:t>Co-supervisors: Nadia Benani and Genoveva Vargas-Solar.</w:t>
          </w:r>
        </w:p>
      </w:sdtContent>
    </w:sdt>
    <w:p w14:paraId="7953687A" w14:textId="77777777" w:rsidR="0069060F" w:rsidRDefault="0069060F">
      <w:pPr>
        <w:pStyle w:val="Heading1"/>
      </w:pPr>
    </w:p>
    <w:p w14:paraId="668151CB" w14:textId="3CE743A2" w:rsidR="00DA2869" w:rsidRPr="0099734A" w:rsidRDefault="00BA0151">
      <w:pPr>
        <w:pStyle w:val="Heading1"/>
        <w:rPr>
          <w:b w:val="0"/>
          <w:color w:val="auto"/>
          <w:sz w:val="22"/>
          <w:szCs w:val="22"/>
        </w:rPr>
      </w:pPr>
      <w:r>
        <w:t>Education</w:t>
      </w:r>
      <w:r w:rsidR="0099734A">
        <w:tab/>
      </w:r>
      <w:r w:rsidR="0099734A">
        <w:tab/>
      </w:r>
      <w:r w:rsidR="0099734A">
        <w:tab/>
      </w:r>
      <w:r w:rsidR="0099734A" w:rsidRPr="0099734A">
        <w:rPr>
          <w:color w:val="auto"/>
          <w:sz w:val="22"/>
          <w:szCs w:val="22"/>
        </w:rPr>
        <w:t xml:space="preserve">University </w:t>
      </w:r>
      <w:r w:rsidR="00E02788">
        <w:rPr>
          <w:color w:val="auto"/>
          <w:sz w:val="22"/>
          <w:szCs w:val="22"/>
        </w:rPr>
        <w:t>Jean Moulin Lyon 3</w:t>
      </w:r>
      <w:r w:rsidR="0099734A">
        <w:rPr>
          <w:color w:val="auto"/>
          <w:sz w:val="22"/>
          <w:szCs w:val="22"/>
        </w:rPr>
        <w:t xml:space="preserve"> </w:t>
      </w:r>
      <w:r w:rsidR="00DA75DB">
        <w:rPr>
          <w:color w:val="auto"/>
          <w:sz w:val="22"/>
          <w:szCs w:val="22"/>
        </w:rPr>
        <w:t>[</w:t>
      </w:r>
      <w:r w:rsidR="00E02788">
        <w:rPr>
          <w:rFonts w:asciiTheme="minorHAnsi" w:hAnsiTheme="minorHAnsi"/>
          <w:b w:val="0"/>
          <w:color w:val="auto"/>
          <w:sz w:val="22"/>
          <w:szCs w:val="22"/>
        </w:rPr>
        <w:t>2014</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w:t>
      </w:r>
      <w:r w:rsidR="0099734A" w:rsidRPr="0099734A">
        <w:rPr>
          <w:rFonts w:asciiTheme="minorHAnsi" w:hAnsiTheme="minorHAnsi"/>
          <w:b w:val="0"/>
          <w:color w:val="auto"/>
          <w:sz w:val="22"/>
          <w:szCs w:val="22"/>
        </w:rPr>
        <w:t xml:space="preserve"> </w:t>
      </w:r>
      <w:r w:rsidR="00C11ED9">
        <w:rPr>
          <w:rFonts w:asciiTheme="minorHAnsi" w:hAnsiTheme="minorHAnsi"/>
          <w:b w:val="0"/>
          <w:color w:val="auto"/>
          <w:sz w:val="22"/>
          <w:szCs w:val="22"/>
        </w:rPr>
        <w:t>until now</w:t>
      </w:r>
      <w:r w:rsidR="00DA75DB">
        <w:rPr>
          <w:rFonts w:asciiTheme="minorHAnsi" w:hAnsiTheme="minorHAnsi"/>
          <w:b w:val="0"/>
          <w:color w:val="auto"/>
          <w:sz w:val="22"/>
          <w:szCs w:val="22"/>
        </w:rPr>
        <w:t>]</w:t>
      </w:r>
    </w:p>
    <w:p w14:paraId="14DC66D1" w14:textId="57B5CDB0" w:rsidR="00B53A4E" w:rsidRDefault="0099734A" w:rsidP="0099734A">
      <w:pPr>
        <w:pStyle w:val="BodyText"/>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B08D4">
        <w:rPr>
          <w:rFonts w:eastAsiaTheme="majorEastAsia" w:cstheme="majorBidi"/>
          <w:bCs/>
        </w:rPr>
        <w:t>PhD</w:t>
      </w:r>
      <w:r w:rsidR="00B53A4E">
        <w:rPr>
          <w:rFonts w:eastAsiaTheme="majorEastAsia" w:cstheme="majorBidi"/>
          <w:bCs/>
        </w:rPr>
        <w:t xml:space="preserve"> in Computer Science</w:t>
      </w:r>
      <w:r w:rsidR="004B08D4">
        <w:rPr>
          <w:rFonts w:eastAsiaTheme="majorEastAsia" w:cstheme="majorBidi"/>
          <w:bCs/>
        </w:rPr>
        <w:t xml:space="preserve"> </w:t>
      </w:r>
      <w:r w:rsidR="004B08D4">
        <w:t>at the University Jean Moulin Lyon 3.</w:t>
      </w:r>
    </w:p>
    <w:p w14:paraId="4BDDAAEE" w14:textId="56711A82" w:rsidR="00B53A4E" w:rsidRDefault="00B53A4E" w:rsidP="00B53A4E">
      <w:pPr>
        <w:pStyle w:val="BodyText"/>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p>
    <w:p w14:paraId="362A700D" w14:textId="6A582049" w:rsidR="00B53A4E" w:rsidRDefault="00B53A4E" w:rsidP="00B53A4E">
      <w:pPr>
        <w:pStyle w:val="BodyText"/>
        <w:ind w:left="1440" w:firstLine="720"/>
        <w:rPr>
          <w:rFonts w:eastAsiaTheme="majorEastAsia" w:cstheme="majorBidi"/>
          <w:b/>
          <w:bCs/>
        </w:rPr>
      </w:pPr>
      <w:r w:rsidRPr="00B53A4E">
        <w:rPr>
          <w:rFonts w:eastAsiaTheme="majorEastAsia" w:cstheme="majorBidi"/>
          <w:b/>
          <w:bCs/>
        </w:rPr>
        <w:t xml:space="preserve">Federal University from Rio Grande </w:t>
      </w:r>
      <w:proofErr w:type="gramStart"/>
      <w:r w:rsidRPr="00B53A4E">
        <w:rPr>
          <w:rFonts w:eastAsiaTheme="majorEastAsia" w:cstheme="majorBidi"/>
          <w:b/>
          <w:bCs/>
        </w:rPr>
        <w:t>do</w:t>
      </w:r>
      <w:proofErr w:type="gramEnd"/>
      <w:r w:rsidRPr="00B53A4E">
        <w:rPr>
          <w:rFonts w:eastAsiaTheme="majorEastAsia" w:cstheme="majorBidi"/>
          <w:b/>
          <w:bCs/>
        </w:rPr>
        <w:t xml:space="preserve"> Norte (UFRN)</w:t>
      </w:r>
      <w:r w:rsidRPr="00B53A4E">
        <w:rPr>
          <w:rFonts w:eastAsiaTheme="majorEastAsia" w:cstheme="majorBidi"/>
          <w:bCs/>
        </w:rPr>
        <w:t xml:space="preserve"> </w:t>
      </w:r>
      <w:r w:rsidR="00DA75DB">
        <w:rPr>
          <w:rFonts w:eastAsiaTheme="majorEastAsia" w:cstheme="majorBidi"/>
          <w:bCs/>
        </w:rPr>
        <w:t>[</w:t>
      </w:r>
      <w:r>
        <w:rPr>
          <w:rFonts w:eastAsiaTheme="majorEastAsia" w:cstheme="majorBidi"/>
          <w:bCs/>
        </w:rPr>
        <w:t xml:space="preserve">2011 </w:t>
      </w:r>
      <w:r w:rsidR="00DA75DB">
        <w:rPr>
          <w:rFonts w:eastAsiaTheme="majorEastAsia" w:cstheme="majorBidi"/>
          <w:bCs/>
        </w:rPr>
        <w:t>–</w:t>
      </w:r>
      <w:r>
        <w:rPr>
          <w:rFonts w:eastAsiaTheme="majorEastAsia" w:cstheme="majorBidi"/>
          <w:bCs/>
        </w:rPr>
        <w:t xml:space="preserve"> 2013</w:t>
      </w:r>
      <w:r w:rsidR="00DA75DB">
        <w:rPr>
          <w:rFonts w:eastAsiaTheme="majorEastAsia" w:cstheme="majorBidi"/>
          <w:bCs/>
        </w:rPr>
        <w:t>]</w:t>
      </w:r>
    </w:p>
    <w:p w14:paraId="52650E2B" w14:textId="06EDD0C5" w:rsidR="00B53A4E" w:rsidRDefault="00B53A4E" w:rsidP="00B53A4E">
      <w:pPr>
        <w:pStyle w:val="BodyText"/>
        <w:spacing w:line="240" w:lineRule="auto"/>
        <w:ind w:left="1440" w:firstLine="720"/>
        <w:rPr>
          <w:rFonts w:eastAsiaTheme="majorEastAsia" w:cstheme="majorBidi"/>
          <w:bCs/>
        </w:rPr>
      </w:pPr>
      <w:r>
        <w:rPr>
          <w:rFonts w:eastAsiaTheme="majorEastAsia" w:cstheme="majorBidi"/>
          <w:bCs/>
        </w:rPr>
        <w:t>MSc. in System</w:t>
      </w:r>
      <w:r w:rsidR="0069060F">
        <w:rPr>
          <w:rFonts w:eastAsiaTheme="majorEastAsia" w:cstheme="majorBidi"/>
          <w:bCs/>
        </w:rPr>
        <w:t>s</w:t>
      </w:r>
      <w:r>
        <w:rPr>
          <w:rFonts w:eastAsiaTheme="majorEastAsia" w:cstheme="majorBidi"/>
          <w:bCs/>
        </w:rPr>
        <w:t xml:space="preserve"> and Computation</w:t>
      </w:r>
    </w:p>
    <w:p w14:paraId="2C4B5726" w14:textId="049B3C4D" w:rsidR="00B53A4E" w:rsidRDefault="00B53A4E" w:rsidP="00B53A4E">
      <w:pPr>
        <w:pStyle w:val="BodyText"/>
        <w:spacing w:line="240" w:lineRule="auto"/>
        <w:ind w:left="2160"/>
        <w:rPr>
          <w:rFonts w:eastAsiaTheme="majorEastAsia" w:cstheme="majorBidi"/>
          <w:bCs/>
        </w:rPr>
      </w:pPr>
      <w:r>
        <w:rPr>
          <w:rFonts w:eastAsiaTheme="majorEastAsia" w:cstheme="majorBidi"/>
          <w:bCs/>
        </w:rPr>
        <w:t>Thesis entitled “Uma Máquina de Redução de Grafos para Serviços Web” (A Graph Reduction Machine for Web Services).</w:t>
      </w:r>
    </w:p>
    <w:p w14:paraId="55CFC982" w14:textId="77777777" w:rsidR="0069060F" w:rsidRDefault="0069060F" w:rsidP="00B53A4E">
      <w:pPr>
        <w:pStyle w:val="BodyText"/>
        <w:spacing w:line="240" w:lineRule="auto"/>
        <w:ind w:left="2160"/>
        <w:rPr>
          <w:rFonts w:eastAsiaTheme="majorEastAsia" w:cstheme="majorBidi"/>
          <w:bCs/>
        </w:rPr>
      </w:pPr>
    </w:p>
    <w:p w14:paraId="1F725EF1" w14:textId="6C5D9CA1" w:rsidR="0069060F" w:rsidRDefault="0069060F" w:rsidP="00B53A4E">
      <w:pPr>
        <w:pStyle w:val="BodyText"/>
        <w:spacing w:line="240" w:lineRule="auto"/>
        <w:ind w:left="2160"/>
      </w:pPr>
      <w:r w:rsidRPr="0069060F">
        <w:rPr>
          <w:b/>
        </w:rPr>
        <w:t>Federal Institute of Education, Science and Technology from Rio Grande do Norte (IFRN)</w:t>
      </w:r>
      <w:r>
        <w:t xml:space="preserve"> </w:t>
      </w:r>
      <w:r w:rsidR="00DA75DB">
        <w:t>[</w:t>
      </w:r>
      <w:r>
        <w:t>2008 – 2011</w:t>
      </w:r>
      <w:r w:rsidR="00DA75DB">
        <w:t>]</w:t>
      </w:r>
    </w:p>
    <w:p w14:paraId="54E7A1E3" w14:textId="50088CEB" w:rsidR="0069060F" w:rsidRDefault="0069060F" w:rsidP="00B53A4E">
      <w:pPr>
        <w:pStyle w:val="BodyText"/>
        <w:spacing w:line="240" w:lineRule="auto"/>
        <w:ind w:left="2160"/>
        <w:rPr>
          <w:rFonts w:eastAsiaTheme="majorEastAsia" w:cstheme="majorBidi"/>
          <w:bCs/>
        </w:rPr>
      </w:pPr>
      <w:r>
        <w:t xml:space="preserve">B. S. in </w:t>
      </w:r>
      <w:r w:rsidRPr="0069060F">
        <w:t>Technology in Analysis and Systems Development</w:t>
      </w:r>
      <w:r>
        <w:t>.</w:t>
      </w:r>
    </w:p>
    <w:p w14:paraId="2CE14402" w14:textId="751721E2" w:rsidR="00B53A4E" w:rsidRPr="0069060F" w:rsidRDefault="0069060F" w:rsidP="00751ECF">
      <w:pPr>
        <w:pStyle w:val="BodyText"/>
        <w:ind w:left="2160"/>
        <w:jc w:val="both"/>
        <w:rPr>
          <w:rFonts w:eastAsiaTheme="majorEastAsia" w:cstheme="majorBidi"/>
          <w:bCs/>
        </w:rPr>
      </w:pPr>
      <w:r>
        <w:rPr>
          <w:rFonts w:eastAsiaTheme="majorEastAsia" w:cstheme="majorBidi"/>
          <w:bCs/>
        </w:rPr>
        <w:t>Thesis entitled “</w:t>
      </w:r>
      <w:r w:rsidR="0076137B" w:rsidRPr="0076137B">
        <w:rPr>
          <w:rFonts w:eastAsiaTheme="majorEastAsia" w:cstheme="majorBidi"/>
          <w:bCs/>
        </w:rPr>
        <w:t>MaRiSA-Design: Uma Ferramenta para Transformação do Modelo de Projeto Detalhado para Modelo de Linguagem de Programação</w:t>
      </w:r>
      <w:r>
        <w:rPr>
          <w:rFonts w:eastAsiaTheme="majorEastAsia" w:cstheme="majorBidi"/>
          <w:bCs/>
        </w:rPr>
        <w:t>” (MaRiSA-Design: A Tool for transformation from Design model to a Program Language model).</w:t>
      </w:r>
    </w:p>
    <w:p w14:paraId="0FDBFDF2" w14:textId="77777777" w:rsidR="0069060F" w:rsidRDefault="0069060F">
      <w:pPr>
        <w:pStyle w:val="Heading1"/>
      </w:pPr>
    </w:p>
    <w:p w14:paraId="4E94166A" w14:textId="179B4552" w:rsidR="00DA2869" w:rsidRDefault="0095352C">
      <w:pPr>
        <w:pStyle w:val="Heading1"/>
        <w:rPr>
          <w:rFonts w:asciiTheme="minorHAnsi" w:hAnsiTheme="minorHAnsi"/>
          <w:b w:val="0"/>
          <w:color w:val="auto"/>
          <w:sz w:val="22"/>
          <w:szCs w:val="22"/>
        </w:rPr>
      </w:pPr>
      <w:r>
        <w:t>Projects</w:t>
      </w:r>
      <w:r w:rsidR="00923F8D">
        <w:tab/>
      </w:r>
      <w:r w:rsidR="00923F8D">
        <w:tab/>
      </w:r>
      <w:r w:rsidR="00923F8D">
        <w:tab/>
      </w:r>
      <w:r w:rsidR="00AA2933">
        <w:rPr>
          <w:rFonts w:asciiTheme="minorHAnsi" w:hAnsiTheme="minorHAnsi"/>
          <w:color w:val="auto"/>
          <w:sz w:val="22"/>
          <w:szCs w:val="22"/>
        </w:rPr>
        <w:t xml:space="preserve">GT-CNC-2 </w:t>
      </w:r>
      <w:r w:rsidR="00AA2933">
        <w:rPr>
          <w:rFonts w:asciiTheme="minorHAnsi" w:hAnsiTheme="minorHAnsi"/>
          <w:b w:val="0"/>
          <w:color w:val="auto"/>
          <w:sz w:val="22"/>
          <w:szCs w:val="22"/>
        </w:rPr>
        <w:t>[2013-2013]</w:t>
      </w:r>
    </w:p>
    <w:p w14:paraId="3FC628C8" w14:textId="77777777" w:rsidR="001809FF" w:rsidRDefault="00E37A05" w:rsidP="00E37A05">
      <w:pPr>
        <w:pStyle w:val="BodyText"/>
        <w:ind w:left="2160"/>
        <w:jc w:val="both"/>
        <w:rPr>
          <w:rFonts w:eastAsiaTheme="majorEastAsia" w:cstheme="majorBidi"/>
          <w:bCs/>
          <w:sz w:val="24"/>
          <w:szCs w:val="24"/>
        </w:rPr>
      </w:pPr>
      <w:r w:rsidRPr="00E37A05">
        <w:rPr>
          <w:rFonts w:eastAsiaTheme="majorEastAsia" w:cstheme="majorBidi"/>
          <w:bCs/>
          <w:sz w:val="24"/>
          <w:szCs w:val="24"/>
        </w:rPr>
        <w:t xml:space="preserve">The GT-CNC is a project funded by the Rede Nacional de Ensino e Pesquisa (RNP). In its first phase, the GT-CNC evaluated tools for building storage clouds and established a prototype based on one of the tested tools. The prototype is similar to cloud services like Dropbox which performs functions such as creating folders, sending files to cloud services, etc. For its second phase, the GT proposes to refine this prototype to conduct a pilot of the cloud storage service. This refinement </w:t>
      </w:r>
      <w:r w:rsidRPr="00E37A05">
        <w:rPr>
          <w:rFonts w:eastAsiaTheme="majorEastAsia" w:cstheme="majorBidi"/>
          <w:bCs/>
          <w:sz w:val="24"/>
          <w:szCs w:val="24"/>
        </w:rPr>
        <w:lastRenderedPageBreak/>
        <w:t>inclu</w:t>
      </w:r>
      <w:r>
        <w:rPr>
          <w:rFonts w:eastAsiaTheme="majorEastAsia" w:cstheme="majorBidi"/>
          <w:bCs/>
          <w:sz w:val="24"/>
          <w:szCs w:val="24"/>
        </w:rPr>
        <w:t>des the addition of authentica</w:t>
      </w:r>
      <w:r w:rsidRPr="00E37A05">
        <w:rPr>
          <w:rFonts w:eastAsiaTheme="majorEastAsia" w:cstheme="majorBidi"/>
          <w:bCs/>
          <w:sz w:val="24"/>
          <w:szCs w:val="24"/>
        </w:rPr>
        <w:t xml:space="preserve">tion through the CAFe authentication and file access through the Web. In addition, the GT proposes to evaluate the adoption and integration of cloud with TERENA’s Cloud Drive project. </w:t>
      </w:r>
    </w:p>
    <w:p w14:paraId="2A97FDBE" w14:textId="09A73AF1" w:rsidR="00E37A05" w:rsidRPr="00E37A05" w:rsidRDefault="001809FF" w:rsidP="00E37A05">
      <w:pPr>
        <w:pStyle w:val="BodyText"/>
        <w:ind w:left="2160"/>
        <w:jc w:val="both"/>
        <w:rPr>
          <w:rFonts w:eastAsiaTheme="majorEastAsia" w:cstheme="majorBidi"/>
          <w:bCs/>
          <w:sz w:val="24"/>
          <w:szCs w:val="24"/>
        </w:rPr>
      </w:pPr>
      <w:r w:rsidRPr="00691C68">
        <w:rPr>
          <w:rFonts w:eastAsiaTheme="majorEastAsia" w:cstheme="majorBidi"/>
          <w:bCs/>
          <w:i/>
          <w:sz w:val="24"/>
          <w:szCs w:val="24"/>
        </w:rPr>
        <w:t>Developer</w:t>
      </w:r>
      <w:r>
        <w:rPr>
          <w:rFonts w:eastAsiaTheme="majorEastAsia" w:cstheme="majorBidi"/>
          <w:bCs/>
          <w:sz w:val="24"/>
          <w:szCs w:val="24"/>
        </w:rPr>
        <w:t xml:space="preserve">: </w:t>
      </w:r>
      <w:r w:rsidR="00E37A05" w:rsidRPr="00E37A05">
        <w:rPr>
          <w:rFonts w:eastAsiaTheme="majorEastAsia" w:cstheme="majorBidi"/>
          <w:bCs/>
          <w:sz w:val="24"/>
          <w:szCs w:val="24"/>
        </w:rPr>
        <w:t>As a</w:t>
      </w:r>
      <w:r w:rsidR="00E37A05">
        <w:rPr>
          <w:rFonts w:eastAsiaTheme="majorEastAsia" w:cstheme="majorBidi"/>
          <w:bCs/>
          <w:sz w:val="24"/>
          <w:szCs w:val="24"/>
        </w:rPr>
        <w:t xml:space="preserve"> team member I performed activ</w:t>
      </w:r>
      <w:r w:rsidR="00E37A05" w:rsidRPr="00E37A05">
        <w:rPr>
          <w:rFonts w:eastAsiaTheme="majorEastAsia" w:cstheme="majorBidi"/>
          <w:bCs/>
          <w:sz w:val="24"/>
          <w:szCs w:val="24"/>
        </w:rPr>
        <w:t>ities involving the following subjects: (i) Study and development of federated authentication; (ii) Extension of the Cloud Files API to support the federated authentication; and (iii) Integration of the Cloud Files API (which is implemented in Java) with the Cyberduck client (which is implemented using C#);</w:t>
      </w:r>
    </w:p>
    <w:p w14:paraId="5A73D869" w14:textId="294223DD" w:rsidR="00E37A05" w:rsidRPr="00E37A05" w:rsidRDefault="00E37A05" w:rsidP="00E37A05">
      <w:pPr>
        <w:pStyle w:val="BodyText"/>
      </w:pPr>
    </w:p>
    <w:p w14:paraId="1BEF9230" w14:textId="77777777" w:rsidR="00F62D32" w:rsidRDefault="00F62D32" w:rsidP="00CF4920">
      <w:pPr>
        <w:pStyle w:val="BodyText"/>
        <w:spacing w:line="240" w:lineRule="auto"/>
        <w:rPr>
          <w:rFonts w:eastAsiaTheme="majorEastAsia" w:cstheme="majorBidi"/>
          <w:bCs/>
        </w:rPr>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004E7A9F" w:rsidRPr="0052228A">
        <w:rPr>
          <w:rFonts w:eastAsiaTheme="majorEastAsia" w:cstheme="majorBidi"/>
          <w:b/>
          <w:bCs/>
        </w:rPr>
        <w:t>ePol</w:t>
      </w:r>
      <w:r w:rsidR="0052228A">
        <w:rPr>
          <w:rFonts w:eastAsiaTheme="majorEastAsia" w:cstheme="majorBidi"/>
          <w:bCs/>
        </w:rPr>
        <w:t xml:space="preserve"> [2010 - 2011]</w:t>
      </w:r>
    </w:p>
    <w:p w14:paraId="246F5F91" w14:textId="33BF53A0" w:rsidR="006501B7" w:rsidRDefault="006501B7" w:rsidP="006501B7">
      <w:pPr>
        <w:pStyle w:val="BodyText"/>
        <w:spacing w:line="240" w:lineRule="auto"/>
        <w:ind w:left="1440" w:firstLine="720"/>
        <w:rPr>
          <w:rFonts w:eastAsiaTheme="majorEastAsia" w:cstheme="majorBidi"/>
          <w:bCs/>
        </w:rPr>
      </w:pPr>
      <w:r>
        <w:rPr>
          <w:rFonts w:eastAsiaTheme="majorEastAsia" w:cstheme="majorBidi"/>
          <w:bCs/>
        </w:rPr>
        <w:t>ePol is a project to develop an electronic inquiry system to the Federal Police.</w:t>
      </w:r>
    </w:p>
    <w:p w14:paraId="6367DD0A" w14:textId="0E2D1F57" w:rsidR="006501B7" w:rsidRPr="006501B7" w:rsidRDefault="007504CE" w:rsidP="006501B7">
      <w:pPr>
        <w:pStyle w:val="BodyText"/>
        <w:ind w:left="2160"/>
        <w:jc w:val="both"/>
        <w:rPr>
          <w:rFonts w:eastAsiaTheme="majorEastAsia" w:cstheme="majorBidi"/>
          <w:bCs/>
        </w:rPr>
      </w:pPr>
      <w:r w:rsidRPr="007504CE">
        <w:rPr>
          <w:rFonts w:eastAsiaTheme="majorEastAsia" w:cstheme="majorBidi"/>
          <w:bCs/>
          <w:i/>
        </w:rPr>
        <w:t>Developer</w:t>
      </w:r>
      <w:r>
        <w:rPr>
          <w:rFonts w:eastAsiaTheme="majorEastAsia" w:cstheme="majorBidi"/>
          <w:bCs/>
        </w:rPr>
        <w:t xml:space="preserve">: </w:t>
      </w:r>
      <w:r w:rsidR="006501B7" w:rsidRPr="006501B7">
        <w:rPr>
          <w:rFonts w:eastAsiaTheme="majorEastAsia" w:cstheme="majorBidi"/>
          <w:bCs/>
        </w:rPr>
        <w:t>As a team member I performed activities involving the following subjects: (i) Development of corporative applications using JBOSS SEAM; (ii) Distributed version control using Mercuri</w:t>
      </w:r>
      <w:r w:rsidR="006501B7">
        <w:rPr>
          <w:rFonts w:eastAsiaTheme="majorEastAsia" w:cstheme="majorBidi"/>
          <w:bCs/>
        </w:rPr>
        <w:t>al; (iii) Development of corpo</w:t>
      </w:r>
      <w:r w:rsidR="006501B7" w:rsidRPr="006501B7">
        <w:rPr>
          <w:rFonts w:eastAsiaTheme="majorEastAsia" w:cstheme="majorBidi"/>
          <w:bCs/>
        </w:rPr>
        <w:t>rative components with EJB (Enterprise Java Beans); (iv) Development of database components using JPA (Java Persistence API); (v) Development of web applications using JSF (Java Server Faces); (vi) Software testing with Selenium, jUnit and TestNG; (vii) Programming to Oracle databases; and (viii) Management of development projects with Redmine.</w:t>
      </w:r>
    </w:p>
    <w:p w14:paraId="4311F7B7" w14:textId="59476A30" w:rsidR="006501B7" w:rsidRDefault="006501B7" w:rsidP="006501B7">
      <w:pPr>
        <w:pStyle w:val="BodyText"/>
        <w:spacing w:line="240" w:lineRule="auto"/>
        <w:rPr>
          <w:rFonts w:eastAsiaTheme="majorEastAsia" w:cstheme="majorBidi"/>
          <w:bCs/>
        </w:rPr>
      </w:pPr>
    </w:p>
    <w:p w14:paraId="64A7E763" w14:textId="72FE25B1" w:rsidR="00CF4920" w:rsidRDefault="00CF4920" w:rsidP="004E7A9F">
      <w:pPr>
        <w:pStyle w:val="BodyText"/>
        <w:spacing w:line="240" w:lineRule="auto"/>
        <w:rPr>
          <w:rFonts w:eastAsiaTheme="majorEastAsia" w:cstheme="majorBidi"/>
          <w:bCs/>
        </w:rPr>
      </w:pPr>
      <w:r>
        <w:rPr>
          <w:rFonts w:eastAsiaTheme="majorEastAsia" w:cstheme="majorBidi"/>
          <w:bCs/>
        </w:rPr>
        <w:tab/>
      </w:r>
      <w:r>
        <w:rPr>
          <w:rFonts w:eastAsiaTheme="majorEastAsia" w:cstheme="majorBidi"/>
          <w:bCs/>
        </w:rPr>
        <w:tab/>
      </w:r>
      <w:r>
        <w:rPr>
          <w:rFonts w:eastAsiaTheme="majorEastAsia" w:cstheme="majorBidi"/>
          <w:bCs/>
        </w:rPr>
        <w:tab/>
      </w:r>
      <w:r w:rsidRPr="00D64377">
        <w:rPr>
          <w:rFonts w:eastAsiaTheme="majorEastAsia" w:cstheme="majorBidi"/>
          <w:b/>
          <w:bCs/>
        </w:rPr>
        <w:t>SMneticS</w:t>
      </w:r>
      <w:r w:rsidR="00606EBB">
        <w:rPr>
          <w:rFonts w:eastAsiaTheme="majorEastAsia" w:cstheme="majorBidi"/>
          <w:bCs/>
        </w:rPr>
        <w:t xml:space="preserve"> [2010 - 2010]</w:t>
      </w:r>
    </w:p>
    <w:p w14:paraId="7DF145E8" w14:textId="77777777" w:rsidR="00E75D82" w:rsidRDefault="008A0588" w:rsidP="008A0588">
      <w:pPr>
        <w:pStyle w:val="BodyText"/>
        <w:ind w:left="2160"/>
        <w:jc w:val="both"/>
        <w:rPr>
          <w:rFonts w:eastAsiaTheme="majorEastAsia" w:cstheme="majorBidi"/>
          <w:bCs/>
        </w:rPr>
      </w:pPr>
      <w:r>
        <w:rPr>
          <w:rFonts w:eastAsiaTheme="majorEastAsia" w:cstheme="majorBidi"/>
          <w:bCs/>
        </w:rPr>
        <w:t xml:space="preserve">The SMneticS is </w:t>
      </w:r>
      <w:r w:rsidRPr="008A0588">
        <w:rPr>
          <w:rFonts w:eastAsiaTheme="majorEastAsia" w:cstheme="majorBidi"/>
          <w:bCs/>
        </w:rPr>
        <w:t xml:space="preserve">project to develop a web application for </w:t>
      </w:r>
      <w:r>
        <w:rPr>
          <w:rFonts w:eastAsiaTheme="majorEastAsia" w:cstheme="majorBidi"/>
          <w:bCs/>
        </w:rPr>
        <w:t>infor</w:t>
      </w:r>
      <w:r w:rsidRPr="008A0588">
        <w:rPr>
          <w:rFonts w:eastAsiaTheme="majorEastAsia" w:cstheme="majorBidi"/>
          <w:bCs/>
        </w:rPr>
        <w:t>mation disclosure through SMS messages</w:t>
      </w:r>
      <w:r>
        <w:rPr>
          <w:rFonts w:eastAsiaTheme="majorEastAsia" w:cstheme="majorBidi"/>
          <w:bCs/>
        </w:rPr>
        <w:t xml:space="preserve">. </w:t>
      </w:r>
    </w:p>
    <w:p w14:paraId="29AFF375" w14:textId="4B8954B0" w:rsidR="008A0588" w:rsidRPr="008A0588" w:rsidRDefault="00E75D82" w:rsidP="008A0588">
      <w:pPr>
        <w:pStyle w:val="BodyText"/>
        <w:ind w:left="2160"/>
        <w:jc w:val="both"/>
        <w:rPr>
          <w:rFonts w:eastAsiaTheme="majorEastAsia" w:cstheme="majorBidi"/>
          <w:bCs/>
        </w:rPr>
      </w:pPr>
      <w:r w:rsidRPr="00F6723B">
        <w:rPr>
          <w:rFonts w:eastAsiaTheme="majorEastAsia" w:cstheme="majorBidi"/>
          <w:bCs/>
          <w:i/>
        </w:rPr>
        <w:t>Developer</w:t>
      </w:r>
      <w:r>
        <w:rPr>
          <w:rFonts w:eastAsiaTheme="majorEastAsia" w:cstheme="majorBidi"/>
          <w:bCs/>
        </w:rPr>
        <w:t xml:space="preserve">: </w:t>
      </w:r>
      <w:r w:rsidR="00AA528C">
        <w:rPr>
          <w:rFonts w:eastAsiaTheme="majorEastAsia" w:cstheme="majorBidi"/>
          <w:bCs/>
        </w:rPr>
        <w:t>t</w:t>
      </w:r>
      <w:r w:rsidR="008A0588">
        <w:rPr>
          <w:rFonts w:eastAsiaTheme="majorEastAsia" w:cstheme="majorBidi"/>
          <w:bCs/>
        </w:rPr>
        <w:t>he web application was devel</w:t>
      </w:r>
      <w:r w:rsidR="008A0588" w:rsidRPr="008A0588">
        <w:rPr>
          <w:rFonts w:eastAsiaTheme="majorEastAsia" w:cstheme="majorBidi"/>
          <w:bCs/>
        </w:rPr>
        <w:t>oped using Java Server Faces and the PostgreSQL database.</w:t>
      </w:r>
    </w:p>
    <w:p w14:paraId="1F1CA644" w14:textId="77777777" w:rsidR="00C063DB" w:rsidRDefault="00C063DB" w:rsidP="004E7A9F">
      <w:pPr>
        <w:pStyle w:val="BodyText"/>
        <w:spacing w:line="240" w:lineRule="auto"/>
        <w:rPr>
          <w:rFonts w:eastAsiaTheme="majorEastAsia" w:cstheme="majorBidi"/>
          <w:bCs/>
        </w:rPr>
      </w:pPr>
    </w:p>
    <w:p w14:paraId="24CB82A0" w14:textId="6DB0A44D" w:rsidR="004E7A9F" w:rsidRDefault="004A4C2E" w:rsidP="004E7A9F">
      <w:pPr>
        <w:pStyle w:val="BodyText"/>
        <w:ind w:left="1440" w:firstLine="720"/>
        <w:rPr>
          <w:rFonts w:eastAsiaTheme="majorEastAsia" w:cstheme="majorBidi"/>
          <w:bCs/>
        </w:rPr>
      </w:pPr>
      <w:r w:rsidRPr="004A4C2E">
        <w:rPr>
          <w:rFonts w:eastAsiaTheme="majorEastAsia" w:cstheme="majorBidi"/>
          <w:b/>
          <w:bCs/>
        </w:rPr>
        <w:t>Stud</w:t>
      </w:r>
      <w:r w:rsidR="004E7A9F" w:rsidRPr="004A4C2E">
        <w:rPr>
          <w:rFonts w:eastAsiaTheme="majorEastAsia" w:cstheme="majorBidi"/>
          <w:b/>
          <w:bCs/>
        </w:rPr>
        <w:t xml:space="preserve">ent Tech Club </w:t>
      </w:r>
      <w:r w:rsidRPr="004A4C2E">
        <w:rPr>
          <w:rFonts w:eastAsiaTheme="majorEastAsia" w:cstheme="majorBidi"/>
          <w:b/>
          <w:bCs/>
        </w:rPr>
        <w:t>–</w:t>
      </w:r>
      <w:r w:rsidR="004E7A9F" w:rsidRPr="004A4C2E">
        <w:rPr>
          <w:rFonts w:eastAsiaTheme="majorEastAsia" w:cstheme="majorBidi"/>
          <w:b/>
          <w:bCs/>
        </w:rPr>
        <w:t xml:space="preserve"> R</w:t>
      </w:r>
      <w:r w:rsidRPr="004A4C2E">
        <w:rPr>
          <w:rFonts w:eastAsiaTheme="majorEastAsia" w:cstheme="majorBidi"/>
          <w:b/>
          <w:bCs/>
        </w:rPr>
        <w:t>N</w:t>
      </w:r>
      <w:r w:rsidR="004E7A9F" w:rsidRPr="004A4C2E">
        <w:rPr>
          <w:rFonts w:eastAsiaTheme="majorEastAsia" w:cstheme="majorBidi"/>
          <w:b/>
          <w:bCs/>
        </w:rPr>
        <w:t>et</w:t>
      </w:r>
      <w:r>
        <w:rPr>
          <w:rFonts w:eastAsiaTheme="majorEastAsia" w:cstheme="majorBidi"/>
          <w:bCs/>
        </w:rPr>
        <w:t xml:space="preserve"> [2009 - 2009]</w:t>
      </w:r>
    </w:p>
    <w:p w14:paraId="20D4EA28" w14:textId="77777777" w:rsidR="004169BC" w:rsidRDefault="004371FD" w:rsidP="001B7291">
      <w:pPr>
        <w:pStyle w:val="BodyText"/>
        <w:ind w:left="2160"/>
        <w:jc w:val="both"/>
        <w:rPr>
          <w:rFonts w:eastAsiaTheme="majorEastAsia" w:cstheme="majorBidi"/>
          <w:bCs/>
        </w:rPr>
      </w:pPr>
      <w:r w:rsidRPr="004371FD">
        <w:rPr>
          <w:rFonts w:eastAsiaTheme="majorEastAsia" w:cstheme="majorBidi"/>
          <w:bCs/>
        </w:rPr>
        <w:t xml:space="preserve">RNet is a study group formed by teachers </w:t>
      </w:r>
      <w:r w:rsidR="001B7291">
        <w:rPr>
          <w:rFonts w:eastAsiaTheme="majorEastAsia" w:cstheme="majorBidi"/>
          <w:bCs/>
        </w:rPr>
        <w:t xml:space="preserve">and </w:t>
      </w:r>
      <w:r w:rsidR="00D41E3A">
        <w:rPr>
          <w:rFonts w:eastAsiaTheme="majorEastAsia" w:cstheme="majorBidi"/>
          <w:bCs/>
        </w:rPr>
        <w:t>students that</w:t>
      </w:r>
      <w:r w:rsidR="001B7291">
        <w:rPr>
          <w:rFonts w:eastAsiaTheme="majorEastAsia" w:cstheme="majorBidi"/>
          <w:bCs/>
        </w:rPr>
        <w:t xml:space="preserve"> focus on de</w:t>
      </w:r>
      <w:r w:rsidRPr="004371FD">
        <w:rPr>
          <w:rFonts w:eastAsiaTheme="majorEastAsia" w:cstheme="majorBidi"/>
          <w:bCs/>
        </w:rPr>
        <w:t xml:space="preserve">veloping application using the .Net technology. </w:t>
      </w:r>
    </w:p>
    <w:p w14:paraId="1EFA99CB" w14:textId="6CBC853B" w:rsidR="004371FD" w:rsidRPr="004371FD" w:rsidRDefault="005432C8" w:rsidP="001B7291">
      <w:pPr>
        <w:pStyle w:val="BodyText"/>
        <w:ind w:left="2160"/>
        <w:jc w:val="both"/>
        <w:rPr>
          <w:rFonts w:eastAsiaTheme="majorEastAsia" w:cstheme="majorBidi"/>
          <w:bCs/>
        </w:rPr>
      </w:pPr>
      <w:r w:rsidRPr="005432C8">
        <w:rPr>
          <w:rFonts w:eastAsiaTheme="majorEastAsia" w:cstheme="majorBidi"/>
          <w:bCs/>
          <w:i/>
        </w:rPr>
        <w:t>Research leader</w:t>
      </w:r>
      <w:r>
        <w:rPr>
          <w:rFonts w:eastAsiaTheme="majorEastAsia" w:cstheme="majorBidi"/>
          <w:bCs/>
        </w:rPr>
        <w:t xml:space="preserve">: </w:t>
      </w:r>
      <w:r w:rsidR="004371FD" w:rsidRPr="004371FD">
        <w:rPr>
          <w:rFonts w:eastAsiaTheme="majorEastAsia" w:cstheme="majorBidi"/>
          <w:bCs/>
        </w:rPr>
        <w:t xml:space="preserve">I was </w:t>
      </w:r>
      <w:r w:rsidR="004371FD" w:rsidRPr="004169BC">
        <w:rPr>
          <w:rFonts w:eastAsiaTheme="majorEastAsia" w:cstheme="majorBidi"/>
          <w:bCs/>
          <w:i/>
        </w:rPr>
        <w:t>group leader</w:t>
      </w:r>
      <w:r w:rsidR="004371FD" w:rsidRPr="004371FD">
        <w:rPr>
          <w:rFonts w:eastAsiaTheme="majorEastAsia" w:cstheme="majorBidi"/>
          <w:bCs/>
        </w:rPr>
        <w:t xml:space="preserve"> during 1 year and I studied and taught lectures for beginners in programming using C# and Microsoft Visual Studio.</w:t>
      </w:r>
    </w:p>
    <w:p w14:paraId="255DE97C" w14:textId="77777777" w:rsidR="00C063DB" w:rsidRDefault="00C063DB" w:rsidP="008E4F74">
      <w:pPr>
        <w:pStyle w:val="BodyText"/>
        <w:spacing w:line="240" w:lineRule="auto"/>
        <w:rPr>
          <w:rFonts w:eastAsiaTheme="majorEastAsia" w:cstheme="majorBidi"/>
          <w:b/>
          <w:bCs/>
        </w:rPr>
      </w:pPr>
    </w:p>
    <w:p w14:paraId="06B3C63B" w14:textId="5B3ED749" w:rsidR="00CF4920" w:rsidRDefault="004E7A9F" w:rsidP="00CF4920">
      <w:pPr>
        <w:pStyle w:val="BodyText"/>
        <w:spacing w:line="240" w:lineRule="auto"/>
        <w:ind w:left="1440" w:firstLine="720"/>
        <w:rPr>
          <w:rFonts w:eastAsiaTheme="majorEastAsia" w:cstheme="majorBidi"/>
          <w:bCs/>
        </w:rPr>
      </w:pPr>
      <w:r w:rsidRPr="004E7A9F">
        <w:rPr>
          <w:rFonts w:eastAsiaTheme="majorEastAsia" w:cstheme="majorBidi"/>
          <w:b/>
          <w:bCs/>
        </w:rPr>
        <w:t>InterRed</w:t>
      </w:r>
      <w:r>
        <w:rPr>
          <w:rFonts w:eastAsiaTheme="majorEastAsia" w:cstheme="majorBidi"/>
          <w:bCs/>
        </w:rPr>
        <w:t xml:space="preserve"> [2008 - 2010]</w:t>
      </w:r>
    </w:p>
    <w:p w14:paraId="1ED2FC10" w14:textId="3F165BFD" w:rsidR="00C063DB" w:rsidRDefault="00C063DB" w:rsidP="00C063DB">
      <w:pPr>
        <w:pStyle w:val="BodyText"/>
        <w:spacing w:line="240" w:lineRule="auto"/>
        <w:ind w:left="2160"/>
        <w:jc w:val="both"/>
        <w:rPr>
          <w:rFonts w:eastAsiaTheme="majorEastAsia" w:cstheme="majorBidi"/>
          <w:bCs/>
        </w:rPr>
      </w:pPr>
      <w:r>
        <w:rPr>
          <w:rFonts w:eastAsiaTheme="majorEastAsia" w:cstheme="majorBidi"/>
          <w:bCs/>
        </w:rPr>
        <w:t>InterRed is a project that aims to create a system to provide, share, search and retrieval of a digital content aimed at vocational and technological education.</w:t>
      </w:r>
    </w:p>
    <w:p w14:paraId="63A0B9C9" w14:textId="57BFA3F2" w:rsidR="00AD3066" w:rsidRDefault="005D4E1D" w:rsidP="00C063DB">
      <w:pPr>
        <w:pStyle w:val="BodyText"/>
        <w:spacing w:line="240" w:lineRule="auto"/>
        <w:ind w:left="2160"/>
        <w:jc w:val="both"/>
        <w:rPr>
          <w:rFonts w:eastAsiaTheme="majorEastAsia" w:cstheme="majorBidi"/>
          <w:bCs/>
        </w:rPr>
      </w:pPr>
      <w:r>
        <w:rPr>
          <w:rFonts w:eastAsiaTheme="majorEastAsia" w:cstheme="majorBidi"/>
          <w:bCs/>
        </w:rPr>
        <w:t xml:space="preserve">I was a </w:t>
      </w:r>
      <w:r w:rsidRPr="00457346">
        <w:rPr>
          <w:rFonts w:eastAsiaTheme="majorEastAsia" w:cstheme="majorBidi"/>
          <w:bCs/>
          <w:i/>
        </w:rPr>
        <w:t>developer/designer</w:t>
      </w:r>
      <w:r>
        <w:rPr>
          <w:rFonts w:eastAsiaTheme="majorEastAsia" w:cstheme="majorBidi"/>
          <w:bCs/>
        </w:rPr>
        <w:t xml:space="preserve"> of flash applications </w:t>
      </w:r>
      <w:r w:rsidR="00AD3066">
        <w:rPr>
          <w:rFonts w:eastAsiaTheme="majorEastAsia" w:cstheme="majorBidi"/>
          <w:bCs/>
        </w:rPr>
        <w:t xml:space="preserve">and </w:t>
      </w:r>
      <w:r w:rsidR="00AD3066" w:rsidRPr="00457346">
        <w:rPr>
          <w:rFonts w:eastAsiaTheme="majorEastAsia" w:cstheme="majorBidi"/>
          <w:bCs/>
          <w:i/>
        </w:rPr>
        <w:t>digital content reviewer</w:t>
      </w:r>
      <w:r w:rsidR="00AD3066">
        <w:rPr>
          <w:rFonts w:eastAsiaTheme="majorEastAsia" w:cstheme="majorBidi"/>
          <w:bCs/>
        </w:rPr>
        <w:t>.</w:t>
      </w:r>
    </w:p>
    <w:p w14:paraId="0BD7978B" w14:textId="427A257C" w:rsidR="00CF4920" w:rsidRPr="00740CA8" w:rsidRDefault="00CF4920" w:rsidP="00F62D32">
      <w:pPr>
        <w:pStyle w:val="BodyText"/>
        <w:rPr>
          <w:rFonts w:eastAsiaTheme="majorEastAsia" w:cstheme="majorBidi"/>
          <w:bCs/>
        </w:rPr>
      </w:pPr>
    </w:p>
    <w:p w14:paraId="58D6EA80" w14:textId="4236BF05" w:rsidR="00F7441C" w:rsidRDefault="00807824" w:rsidP="00F7441C">
      <w:pPr>
        <w:pStyle w:val="Heading1"/>
        <w:rPr>
          <w:rFonts w:asciiTheme="minorHAnsi" w:hAnsiTheme="minorHAnsi"/>
          <w:b w:val="0"/>
          <w:color w:val="auto"/>
          <w:sz w:val="22"/>
          <w:szCs w:val="22"/>
        </w:rPr>
      </w:pPr>
      <w:r>
        <w:t>Languages</w:t>
      </w:r>
      <w:r w:rsidR="00F7441C">
        <w:tab/>
      </w:r>
      <w:r w:rsidR="00F7441C">
        <w:tab/>
      </w:r>
      <w:r w:rsidR="00F7441C">
        <w:tab/>
      </w:r>
      <w:r w:rsidR="00F7441C" w:rsidRPr="00F7441C">
        <w:rPr>
          <w:rFonts w:asciiTheme="minorHAnsi" w:hAnsiTheme="minorHAnsi"/>
          <w:color w:val="auto"/>
          <w:sz w:val="22"/>
          <w:szCs w:val="22"/>
        </w:rPr>
        <w:t>Portuguese</w:t>
      </w:r>
      <w:r w:rsidR="00F7441C">
        <w:rPr>
          <w:rFonts w:asciiTheme="minorHAnsi" w:hAnsiTheme="minorHAnsi"/>
          <w:b w:val="0"/>
          <w:color w:val="auto"/>
          <w:sz w:val="22"/>
          <w:szCs w:val="22"/>
        </w:rPr>
        <w:t>:</w:t>
      </w:r>
      <w:r w:rsidR="002B0F72">
        <w:rPr>
          <w:rFonts w:asciiTheme="minorHAnsi" w:hAnsiTheme="minorHAnsi"/>
          <w:b w:val="0"/>
          <w:color w:val="auto"/>
          <w:sz w:val="22"/>
          <w:szCs w:val="22"/>
        </w:rPr>
        <w:t xml:space="preserve"> mother language</w:t>
      </w:r>
    </w:p>
    <w:p w14:paraId="7096A425" w14:textId="2B0F1C46" w:rsidR="00DA2869" w:rsidRDefault="00F7441C" w:rsidP="00F7441C">
      <w:pPr>
        <w:pStyle w:val="BodyText"/>
      </w:pP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Pr>
          <w:rFonts w:asciiTheme="majorHAnsi" w:eastAsiaTheme="majorEastAsia" w:hAnsiTheme="majorHAnsi" w:cstheme="majorBidi"/>
          <w:b/>
          <w:bCs/>
          <w:color w:val="8D002D" w:themeColor="accent1"/>
          <w:sz w:val="24"/>
          <w:szCs w:val="24"/>
        </w:rPr>
        <w:tab/>
      </w:r>
      <w:r w:rsidRPr="00F7441C">
        <w:rPr>
          <w:b/>
        </w:rPr>
        <w:t xml:space="preserve">English: </w:t>
      </w:r>
      <w:r w:rsidR="002B0F72">
        <w:t>read, written and spoken.</w:t>
      </w:r>
    </w:p>
    <w:p w14:paraId="3D7897C0" w14:textId="7EE16340" w:rsidR="00FD2DF9" w:rsidRPr="00FD2DF9" w:rsidRDefault="00FD2DF9" w:rsidP="00F7441C">
      <w:pPr>
        <w:pStyle w:val="BodyText"/>
        <w:rPr>
          <w:b/>
        </w:rPr>
      </w:pPr>
      <w:r>
        <w:tab/>
      </w:r>
      <w:r>
        <w:tab/>
      </w:r>
      <w:r>
        <w:tab/>
      </w:r>
      <w:r w:rsidRPr="00FD2DF9">
        <w:rPr>
          <w:b/>
        </w:rPr>
        <w:t>French:</w:t>
      </w:r>
      <w:r>
        <w:rPr>
          <w:b/>
        </w:rPr>
        <w:t xml:space="preserve"> </w:t>
      </w:r>
      <w:r>
        <w:t>basics.</w:t>
      </w:r>
      <w:r w:rsidRPr="00FD2DF9">
        <w:rPr>
          <w:b/>
        </w:rPr>
        <w:t xml:space="preserve"> </w:t>
      </w:r>
    </w:p>
    <w:p w14:paraId="039DD363" w14:textId="77777777" w:rsidR="00F92663" w:rsidRDefault="005B64B0">
      <w:pPr>
        <w:pStyle w:val="Heading1"/>
      </w:pPr>
      <w:r>
        <w:t>Pub</w:t>
      </w:r>
      <w:r w:rsidR="00F92663">
        <w:t>lication</w:t>
      </w:r>
    </w:p>
    <w:p w14:paraId="26E699C3" w14:textId="42BECF73" w:rsidR="00F10FCC" w:rsidRPr="00247843" w:rsidRDefault="00F10FCC" w:rsidP="00247843">
      <w:pPr>
        <w:pStyle w:val="Heading1"/>
        <w:ind w:left="2160" w:hanging="2880"/>
        <w:jc w:val="both"/>
        <w:rPr>
          <w:rFonts w:asciiTheme="minorHAnsi" w:hAnsiTheme="minorHAnsi"/>
          <w:b w:val="0"/>
          <w:lang w:val="pt-BR"/>
        </w:rPr>
      </w:pPr>
      <w:r>
        <w:rPr>
          <w:rFonts w:asciiTheme="minorHAnsi" w:hAnsiTheme="minorHAnsi"/>
          <w:b w:val="0"/>
          <w:color w:val="auto"/>
        </w:rPr>
        <w:t>2015</w:t>
      </w:r>
      <w:r>
        <w:rPr>
          <w:rFonts w:asciiTheme="minorHAnsi" w:hAnsiTheme="minorHAnsi"/>
          <w:b w:val="0"/>
          <w:color w:val="auto"/>
        </w:rPr>
        <w:tab/>
      </w:r>
      <w:r w:rsidRPr="00A26F85">
        <w:rPr>
          <w:rFonts w:asciiTheme="minorHAnsi" w:hAnsiTheme="minorHAnsi"/>
          <w:b w:val="0"/>
          <w:color w:val="auto"/>
          <w:sz w:val="22"/>
          <w:szCs w:val="22"/>
          <w:lang w:val="pt-BR"/>
        </w:rPr>
        <w:t xml:space="preserve">D. A. S. Carvalho, P. A. Souza Neto, G. Vargas-Solar, N. </w:t>
      </w:r>
      <w:proofErr w:type="spellStart"/>
      <w:r w:rsidRPr="00A26F85">
        <w:rPr>
          <w:rFonts w:asciiTheme="minorHAnsi" w:hAnsiTheme="minorHAnsi"/>
          <w:b w:val="0"/>
          <w:color w:val="auto"/>
          <w:sz w:val="22"/>
          <w:szCs w:val="22"/>
          <w:lang w:val="pt-BR"/>
        </w:rPr>
        <w:t>Bennani</w:t>
      </w:r>
      <w:proofErr w:type="spellEnd"/>
      <w:r w:rsidRPr="00A26F85">
        <w:rPr>
          <w:rFonts w:asciiTheme="minorHAnsi" w:hAnsiTheme="minorHAnsi"/>
          <w:b w:val="0"/>
          <w:color w:val="auto"/>
          <w:sz w:val="22"/>
          <w:szCs w:val="22"/>
          <w:lang w:val="pt-BR"/>
        </w:rPr>
        <w:t xml:space="preserve">, C. </w:t>
      </w:r>
      <w:proofErr w:type="spellStart"/>
      <w:r w:rsidRPr="00A26F85">
        <w:rPr>
          <w:rFonts w:asciiTheme="minorHAnsi" w:hAnsiTheme="minorHAnsi"/>
          <w:b w:val="0"/>
          <w:color w:val="auto"/>
          <w:sz w:val="22"/>
          <w:szCs w:val="22"/>
          <w:lang w:val="pt-BR"/>
        </w:rPr>
        <w:t>Ghedira</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Can</w:t>
      </w:r>
      <w:proofErr w:type="spellEnd"/>
      <w:r w:rsidRPr="00A26F85">
        <w:rPr>
          <w:rFonts w:asciiTheme="minorHAnsi" w:hAnsiTheme="minorHAnsi"/>
          <w:b w:val="0"/>
          <w:color w:val="auto"/>
          <w:sz w:val="22"/>
          <w:szCs w:val="22"/>
          <w:lang w:val="pt-BR"/>
        </w:rPr>
        <w:t xml:space="preserve"> Data </w:t>
      </w:r>
      <w:proofErr w:type="spellStart"/>
      <w:r w:rsidRPr="00A26F85">
        <w:rPr>
          <w:rFonts w:asciiTheme="minorHAnsi" w:hAnsiTheme="minorHAnsi"/>
          <w:b w:val="0"/>
          <w:color w:val="auto"/>
          <w:sz w:val="22"/>
          <w:szCs w:val="22"/>
          <w:lang w:val="pt-BR"/>
        </w:rPr>
        <w:t>Integration</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Quality</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be</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Enhanced</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on</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Multi-cloud</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using</w:t>
      </w:r>
      <w:proofErr w:type="spellEnd"/>
      <w:r w:rsidRPr="00A26F85">
        <w:rPr>
          <w:rFonts w:asciiTheme="minorHAnsi" w:hAnsiTheme="minorHAnsi"/>
          <w:b w:val="0"/>
          <w:color w:val="auto"/>
          <w:sz w:val="22"/>
          <w:szCs w:val="22"/>
          <w:lang w:val="pt-BR"/>
        </w:rPr>
        <w:t xml:space="preserve"> SLA</w:t>
      </w:r>
      <w:proofErr w:type="gramStart"/>
      <w:r w:rsidRPr="00A26F85">
        <w:rPr>
          <w:rFonts w:asciiTheme="minorHAnsi" w:hAnsiTheme="minorHAnsi"/>
          <w:b w:val="0"/>
          <w:color w:val="auto"/>
          <w:sz w:val="22"/>
          <w:szCs w:val="22"/>
          <w:lang w:val="pt-BR"/>
        </w:rPr>
        <w:t>?,</w:t>
      </w:r>
      <w:proofErr w:type="gramEnd"/>
      <w:r w:rsidRPr="00A26F85">
        <w:rPr>
          <w:rFonts w:asciiTheme="minorHAnsi" w:hAnsiTheme="minorHAnsi"/>
          <w:b w:val="0"/>
          <w:color w:val="auto"/>
          <w:sz w:val="22"/>
          <w:szCs w:val="22"/>
          <w:lang w:val="pt-BR"/>
        </w:rPr>
        <w:t xml:space="preserve"> Short </w:t>
      </w:r>
      <w:proofErr w:type="spellStart"/>
      <w:r w:rsidRPr="00A26F85">
        <w:rPr>
          <w:rFonts w:asciiTheme="minorHAnsi" w:hAnsiTheme="minorHAnsi"/>
          <w:b w:val="0"/>
          <w:color w:val="auto"/>
          <w:sz w:val="22"/>
          <w:szCs w:val="22"/>
          <w:lang w:val="pt-BR"/>
        </w:rPr>
        <w:t>paper</w:t>
      </w:r>
      <w:proofErr w:type="spellEnd"/>
      <w:r w:rsidRPr="00A26F85">
        <w:rPr>
          <w:rFonts w:asciiTheme="minorHAnsi" w:hAnsiTheme="minorHAnsi"/>
          <w:b w:val="0"/>
          <w:color w:val="auto"/>
          <w:sz w:val="22"/>
          <w:szCs w:val="22"/>
          <w:lang w:val="pt-BR"/>
        </w:rPr>
        <w:t xml:space="preserve">, </w:t>
      </w:r>
      <w:r w:rsidRPr="00A26F85">
        <w:rPr>
          <w:rFonts w:asciiTheme="minorHAnsi" w:hAnsiTheme="minorHAnsi"/>
          <w:b w:val="0"/>
          <w:i/>
          <w:color w:val="auto"/>
          <w:sz w:val="22"/>
          <w:szCs w:val="22"/>
          <w:lang w:val="pt-BR"/>
        </w:rPr>
        <w:t xml:space="preserve">In </w:t>
      </w:r>
      <w:proofErr w:type="spellStart"/>
      <w:r w:rsidRPr="00A26F85">
        <w:rPr>
          <w:rFonts w:asciiTheme="minorHAnsi" w:hAnsiTheme="minorHAnsi"/>
          <w:b w:val="0"/>
          <w:i/>
          <w:color w:val="auto"/>
          <w:sz w:val="22"/>
          <w:szCs w:val="22"/>
          <w:lang w:val="pt-BR"/>
        </w:rPr>
        <w:t>Proceedings</w:t>
      </w:r>
      <w:proofErr w:type="spellEnd"/>
      <w:r w:rsidRPr="00A26F85">
        <w:rPr>
          <w:rFonts w:asciiTheme="minorHAnsi" w:hAnsiTheme="minorHAnsi"/>
          <w:b w:val="0"/>
          <w:i/>
          <w:color w:val="auto"/>
          <w:sz w:val="22"/>
          <w:szCs w:val="22"/>
          <w:lang w:val="pt-BR"/>
        </w:rPr>
        <w:t xml:space="preserve"> </w:t>
      </w:r>
      <w:proofErr w:type="spellStart"/>
      <w:r w:rsidRPr="00A26F85">
        <w:rPr>
          <w:rFonts w:asciiTheme="minorHAnsi" w:hAnsiTheme="minorHAnsi"/>
          <w:b w:val="0"/>
          <w:i/>
          <w:color w:val="auto"/>
          <w:sz w:val="22"/>
          <w:szCs w:val="22"/>
          <w:lang w:val="pt-BR"/>
        </w:rPr>
        <w:t>of</w:t>
      </w:r>
      <w:proofErr w:type="spellEnd"/>
      <w:r w:rsidRPr="00A26F85">
        <w:rPr>
          <w:rFonts w:asciiTheme="minorHAnsi" w:hAnsiTheme="minorHAnsi"/>
          <w:b w:val="0"/>
          <w:i/>
          <w:color w:val="auto"/>
          <w:sz w:val="22"/>
          <w:szCs w:val="22"/>
          <w:lang w:val="pt-BR"/>
        </w:rPr>
        <w:t xml:space="preserve"> </w:t>
      </w:r>
      <w:proofErr w:type="spellStart"/>
      <w:r w:rsidRPr="00A26F85">
        <w:rPr>
          <w:rFonts w:asciiTheme="minorHAnsi" w:hAnsiTheme="minorHAnsi"/>
          <w:b w:val="0"/>
          <w:i/>
          <w:color w:val="auto"/>
          <w:sz w:val="22"/>
          <w:szCs w:val="22"/>
          <w:lang w:val="pt-BR"/>
        </w:rPr>
        <w:t>the</w:t>
      </w:r>
      <w:proofErr w:type="spellEnd"/>
      <w:r w:rsidRPr="00A26F85">
        <w:rPr>
          <w:rFonts w:asciiTheme="minorHAnsi" w:hAnsiTheme="minorHAnsi"/>
          <w:b w:val="0"/>
          <w:i/>
          <w:color w:val="auto"/>
          <w:sz w:val="22"/>
          <w:szCs w:val="22"/>
          <w:lang w:val="pt-BR"/>
        </w:rPr>
        <w:t xml:space="preserve"> 26th </w:t>
      </w:r>
      <w:proofErr w:type="spellStart"/>
      <w:r w:rsidRPr="00A26F85">
        <w:rPr>
          <w:rFonts w:asciiTheme="minorHAnsi" w:hAnsiTheme="minorHAnsi"/>
          <w:b w:val="0"/>
          <w:i/>
          <w:color w:val="auto"/>
          <w:sz w:val="22"/>
          <w:szCs w:val="22"/>
          <w:lang w:val="pt-BR"/>
        </w:rPr>
        <w:t>International</w:t>
      </w:r>
      <w:proofErr w:type="spellEnd"/>
      <w:r w:rsidRPr="00A26F85">
        <w:rPr>
          <w:rFonts w:asciiTheme="minorHAnsi" w:hAnsiTheme="minorHAnsi"/>
          <w:b w:val="0"/>
          <w:i/>
          <w:color w:val="auto"/>
          <w:sz w:val="22"/>
          <w:szCs w:val="22"/>
          <w:lang w:val="pt-BR"/>
        </w:rPr>
        <w:t xml:space="preserve"> </w:t>
      </w:r>
      <w:proofErr w:type="spellStart"/>
      <w:r w:rsidRPr="00A26F85">
        <w:rPr>
          <w:rFonts w:asciiTheme="minorHAnsi" w:hAnsiTheme="minorHAnsi"/>
          <w:b w:val="0"/>
          <w:i/>
          <w:color w:val="auto"/>
          <w:sz w:val="22"/>
          <w:szCs w:val="22"/>
          <w:lang w:val="pt-BR"/>
        </w:rPr>
        <w:t>Conference</w:t>
      </w:r>
      <w:proofErr w:type="spellEnd"/>
      <w:r w:rsidRPr="00A26F85">
        <w:rPr>
          <w:rFonts w:asciiTheme="minorHAnsi" w:hAnsiTheme="minorHAnsi"/>
          <w:b w:val="0"/>
          <w:i/>
          <w:color w:val="auto"/>
          <w:sz w:val="22"/>
          <w:szCs w:val="22"/>
          <w:lang w:val="pt-BR"/>
        </w:rPr>
        <w:t xml:space="preserve"> </w:t>
      </w:r>
      <w:proofErr w:type="spellStart"/>
      <w:r w:rsidRPr="00A26F85">
        <w:rPr>
          <w:rFonts w:asciiTheme="minorHAnsi" w:hAnsiTheme="minorHAnsi"/>
          <w:b w:val="0"/>
          <w:i/>
          <w:color w:val="auto"/>
          <w:sz w:val="22"/>
          <w:szCs w:val="22"/>
          <w:lang w:val="pt-BR"/>
        </w:rPr>
        <w:t>on</w:t>
      </w:r>
      <w:proofErr w:type="spellEnd"/>
      <w:r w:rsidRPr="00A26F85">
        <w:rPr>
          <w:rFonts w:asciiTheme="minorHAnsi" w:hAnsiTheme="minorHAnsi"/>
          <w:b w:val="0"/>
          <w:i/>
          <w:color w:val="auto"/>
          <w:sz w:val="22"/>
          <w:szCs w:val="22"/>
          <w:lang w:val="pt-BR"/>
        </w:rPr>
        <w:t xml:space="preserve"> </w:t>
      </w:r>
      <w:proofErr w:type="spellStart"/>
      <w:r w:rsidRPr="00A26F85">
        <w:rPr>
          <w:rFonts w:asciiTheme="minorHAnsi" w:hAnsiTheme="minorHAnsi"/>
          <w:b w:val="0"/>
          <w:i/>
          <w:color w:val="auto"/>
          <w:sz w:val="22"/>
          <w:szCs w:val="22"/>
          <w:lang w:val="pt-BR"/>
        </w:rPr>
        <w:t>Database</w:t>
      </w:r>
      <w:proofErr w:type="spellEnd"/>
      <w:r w:rsidRPr="00A26F85">
        <w:rPr>
          <w:rFonts w:asciiTheme="minorHAnsi" w:hAnsiTheme="minorHAnsi"/>
          <w:b w:val="0"/>
          <w:i/>
          <w:color w:val="auto"/>
          <w:sz w:val="22"/>
          <w:szCs w:val="22"/>
          <w:lang w:val="pt-BR"/>
        </w:rPr>
        <w:t xml:space="preserve"> and Expert Systems </w:t>
      </w:r>
      <w:proofErr w:type="spellStart"/>
      <w:r w:rsidRPr="00A26F85">
        <w:rPr>
          <w:rFonts w:asciiTheme="minorHAnsi" w:hAnsiTheme="minorHAnsi"/>
          <w:b w:val="0"/>
          <w:i/>
          <w:color w:val="auto"/>
          <w:sz w:val="22"/>
          <w:szCs w:val="22"/>
          <w:lang w:val="pt-BR"/>
        </w:rPr>
        <w:t>Applications</w:t>
      </w:r>
      <w:proofErr w:type="spellEnd"/>
      <w:r w:rsidRPr="00A26F85">
        <w:rPr>
          <w:rFonts w:asciiTheme="minorHAnsi" w:hAnsiTheme="minorHAnsi"/>
          <w:b w:val="0"/>
          <w:color w:val="auto"/>
          <w:sz w:val="22"/>
          <w:szCs w:val="22"/>
          <w:lang w:val="pt-BR"/>
        </w:rPr>
        <w:t>, LNCS, Valencia, Spain, 2015 (</w:t>
      </w:r>
      <w:proofErr w:type="spellStart"/>
      <w:r w:rsidRPr="00A26F85">
        <w:rPr>
          <w:rFonts w:asciiTheme="minorHAnsi" w:hAnsiTheme="minorHAnsi"/>
          <w:b w:val="0"/>
          <w:color w:val="auto"/>
          <w:sz w:val="22"/>
          <w:szCs w:val="22"/>
          <w:lang w:val="pt-BR"/>
        </w:rPr>
        <w:t>to</w:t>
      </w:r>
      <w:proofErr w:type="spellEnd"/>
      <w:r w:rsidRPr="00A26F85">
        <w:rPr>
          <w:rFonts w:asciiTheme="minorHAnsi" w:hAnsiTheme="minorHAnsi"/>
          <w:b w:val="0"/>
          <w:color w:val="auto"/>
          <w:sz w:val="22"/>
          <w:szCs w:val="22"/>
          <w:lang w:val="pt-BR"/>
        </w:rPr>
        <w:t xml:space="preserve"> </w:t>
      </w:r>
      <w:proofErr w:type="spellStart"/>
      <w:r w:rsidRPr="00A26F85">
        <w:rPr>
          <w:rFonts w:asciiTheme="minorHAnsi" w:hAnsiTheme="minorHAnsi"/>
          <w:b w:val="0"/>
          <w:color w:val="auto"/>
          <w:sz w:val="22"/>
          <w:szCs w:val="22"/>
          <w:lang w:val="pt-BR"/>
        </w:rPr>
        <w:t>appear</w:t>
      </w:r>
      <w:proofErr w:type="spellEnd"/>
      <w:r w:rsidRPr="00A26F85">
        <w:rPr>
          <w:rFonts w:asciiTheme="minorHAnsi" w:hAnsiTheme="minorHAnsi"/>
          <w:b w:val="0"/>
          <w:color w:val="auto"/>
          <w:sz w:val="22"/>
          <w:szCs w:val="22"/>
          <w:lang w:val="pt-BR"/>
        </w:rPr>
        <w:t>)</w:t>
      </w:r>
      <w:r w:rsidR="00FD2DF9">
        <w:rPr>
          <w:rFonts w:asciiTheme="minorHAnsi" w:hAnsiTheme="minorHAnsi"/>
          <w:b w:val="0"/>
          <w:color w:val="auto"/>
          <w:sz w:val="22"/>
          <w:szCs w:val="22"/>
          <w:lang w:val="pt-BR"/>
        </w:rPr>
        <w:t>.</w:t>
      </w:r>
    </w:p>
    <w:p w14:paraId="753E50CE" w14:textId="6E5EB7D1" w:rsidR="00301278" w:rsidRDefault="00FD2DF9" w:rsidP="00301278">
      <w:pPr>
        <w:pStyle w:val="Heading1"/>
        <w:ind w:left="2160" w:hanging="2880"/>
        <w:jc w:val="both"/>
        <w:rPr>
          <w:rFonts w:asciiTheme="minorHAnsi" w:hAnsiTheme="minorHAnsi"/>
          <w:b w:val="0"/>
          <w:color w:val="auto"/>
          <w:sz w:val="22"/>
          <w:szCs w:val="22"/>
        </w:rPr>
      </w:pPr>
      <w:r>
        <w:rPr>
          <w:rFonts w:asciiTheme="minorHAnsi" w:hAnsiTheme="minorHAnsi"/>
          <w:b w:val="0"/>
          <w:color w:val="auto"/>
        </w:rPr>
        <w:t>2015</w:t>
      </w:r>
      <w:r w:rsidR="00F92663">
        <w:rPr>
          <w:rFonts w:asciiTheme="minorHAnsi" w:hAnsiTheme="minorHAnsi"/>
          <w:b w:val="0"/>
          <w:color w:val="auto"/>
        </w:rPr>
        <w:tab/>
      </w:r>
      <w:r w:rsidR="00F92663" w:rsidRPr="00A26F85">
        <w:rPr>
          <w:rFonts w:asciiTheme="minorHAnsi" w:hAnsiTheme="minorHAnsi"/>
          <w:b w:val="0"/>
          <w:color w:val="auto"/>
          <w:sz w:val="22"/>
          <w:szCs w:val="22"/>
        </w:rPr>
        <w:t xml:space="preserve">Daniel A. S. Carvalho, José S. de Lima, Umberto S. Costa and Martin A. Musicante. </w:t>
      </w:r>
      <w:proofErr w:type="gramStart"/>
      <w:r w:rsidR="00F92663" w:rsidRPr="00A26F85">
        <w:rPr>
          <w:rFonts w:asciiTheme="minorHAnsi" w:hAnsiTheme="minorHAnsi"/>
          <w:b w:val="0"/>
          <w:color w:val="auto"/>
          <w:sz w:val="22"/>
          <w:szCs w:val="22"/>
        </w:rPr>
        <w:t>A Graph Reduction Machine</w:t>
      </w:r>
      <w:r w:rsidR="00301278" w:rsidRPr="00A26F85">
        <w:rPr>
          <w:rFonts w:asciiTheme="minorHAnsi" w:hAnsiTheme="minorHAnsi"/>
          <w:b w:val="0"/>
          <w:color w:val="auto"/>
          <w:sz w:val="22"/>
          <w:szCs w:val="22"/>
        </w:rPr>
        <w:t xml:space="preserve"> for We</w:t>
      </w:r>
      <w:r>
        <w:rPr>
          <w:rFonts w:asciiTheme="minorHAnsi" w:hAnsiTheme="minorHAnsi"/>
          <w:b w:val="0"/>
          <w:color w:val="auto"/>
          <w:sz w:val="22"/>
          <w:szCs w:val="22"/>
        </w:rPr>
        <w:t>b Services.</w:t>
      </w:r>
      <w:proofErr w:type="gramEnd"/>
      <w:r>
        <w:rPr>
          <w:rFonts w:asciiTheme="minorHAnsi" w:hAnsiTheme="minorHAnsi"/>
          <w:b w:val="0"/>
          <w:color w:val="auto"/>
          <w:sz w:val="22"/>
          <w:szCs w:val="22"/>
        </w:rPr>
        <w:t xml:space="preserve"> </w:t>
      </w:r>
      <w:proofErr w:type="gramStart"/>
      <w:r>
        <w:rPr>
          <w:rFonts w:asciiTheme="minorHAnsi" w:hAnsiTheme="minorHAnsi"/>
          <w:b w:val="0"/>
          <w:color w:val="auto"/>
          <w:sz w:val="22"/>
          <w:szCs w:val="22"/>
        </w:rPr>
        <w:t>In preparation, 2015</w:t>
      </w:r>
      <w:r w:rsidR="00301278" w:rsidRPr="00A26F85">
        <w:rPr>
          <w:rFonts w:asciiTheme="minorHAnsi" w:hAnsiTheme="minorHAnsi"/>
          <w:b w:val="0"/>
          <w:color w:val="auto"/>
          <w:sz w:val="22"/>
          <w:szCs w:val="22"/>
        </w:rPr>
        <w:t>.</w:t>
      </w:r>
      <w:proofErr w:type="gramEnd"/>
    </w:p>
    <w:p w14:paraId="48CB441B" w14:textId="3D41333E" w:rsidR="00301278" w:rsidRPr="00301278" w:rsidRDefault="00301278" w:rsidP="00301278">
      <w:pPr>
        <w:pStyle w:val="Heading1"/>
        <w:ind w:left="2160" w:hanging="2880"/>
        <w:jc w:val="both"/>
        <w:rPr>
          <w:rFonts w:asciiTheme="minorHAnsi" w:hAnsiTheme="minorHAnsi"/>
          <w:b w:val="0"/>
          <w:color w:val="auto"/>
          <w:sz w:val="22"/>
          <w:szCs w:val="22"/>
        </w:rPr>
      </w:pPr>
      <w:r w:rsidRPr="00301278">
        <w:rPr>
          <w:rFonts w:asciiTheme="minorHAnsi" w:hAnsiTheme="minorHAnsi"/>
          <w:b w:val="0"/>
          <w:bCs w:val="0"/>
          <w:color w:val="auto"/>
          <w:sz w:val="22"/>
          <w:szCs w:val="22"/>
        </w:rPr>
        <w:t>2013</w:t>
      </w:r>
      <w:r>
        <w:rPr>
          <w:rFonts w:asciiTheme="minorHAnsi" w:hAnsiTheme="minorHAnsi"/>
          <w:b w:val="0"/>
          <w:bCs w:val="0"/>
          <w:color w:val="auto"/>
          <w:sz w:val="22"/>
          <w:szCs w:val="22"/>
        </w:rPr>
        <w:tab/>
        <w:t xml:space="preserve">Lucas </w:t>
      </w:r>
      <w:proofErr w:type="spellStart"/>
      <w:r>
        <w:rPr>
          <w:rFonts w:asciiTheme="minorHAnsi" w:hAnsiTheme="minorHAnsi"/>
          <w:b w:val="0"/>
          <w:bCs w:val="0"/>
          <w:color w:val="auto"/>
          <w:sz w:val="22"/>
          <w:szCs w:val="22"/>
        </w:rPr>
        <w:t>Melo</w:t>
      </w:r>
      <w:proofErr w:type="spellEnd"/>
      <w:r>
        <w:rPr>
          <w:rFonts w:asciiTheme="minorHAnsi" w:hAnsiTheme="minorHAnsi"/>
          <w:b w:val="0"/>
          <w:bCs w:val="0"/>
          <w:color w:val="auto"/>
          <w:sz w:val="22"/>
          <w:szCs w:val="22"/>
        </w:rPr>
        <w:t xml:space="preserve"> Silva, Felipe </w:t>
      </w:r>
      <w:proofErr w:type="spellStart"/>
      <w:r>
        <w:rPr>
          <w:rFonts w:asciiTheme="minorHAnsi" w:hAnsiTheme="minorHAnsi"/>
          <w:b w:val="0"/>
          <w:bCs w:val="0"/>
          <w:color w:val="auto"/>
          <w:sz w:val="22"/>
          <w:szCs w:val="22"/>
        </w:rPr>
        <w:t>Leite</w:t>
      </w:r>
      <w:proofErr w:type="spellEnd"/>
      <w:r>
        <w:rPr>
          <w:rFonts w:asciiTheme="minorHAnsi" w:hAnsiTheme="minorHAnsi"/>
          <w:b w:val="0"/>
          <w:bCs w:val="0"/>
          <w:color w:val="auto"/>
          <w:sz w:val="22"/>
          <w:szCs w:val="22"/>
        </w:rPr>
        <w:t xml:space="preserve"> da Silva, Daniel A. S. Carvalho, Thomas </w:t>
      </w:r>
      <w:proofErr w:type="spellStart"/>
      <w:r>
        <w:rPr>
          <w:rFonts w:asciiTheme="minorHAnsi" w:hAnsiTheme="minorHAnsi"/>
          <w:b w:val="0"/>
          <w:bCs w:val="0"/>
          <w:color w:val="auto"/>
          <w:sz w:val="22"/>
          <w:szCs w:val="22"/>
        </w:rPr>
        <w:t>Diniz</w:t>
      </w:r>
      <w:proofErr w:type="spellEnd"/>
      <w:r>
        <w:rPr>
          <w:rFonts w:asciiTheme="minorHAnsi" w:hAnsiTheme="minorHAnsi"/>
          <w:b w:val="0"/>
          <w:bCs w:val="0"/>
          <w:color w:val="auto"/>
          <w:sz w:val="22"/>
          <w:szCs w:val="22"/>
        </w:rPr>
        <w:t xml:space="preserve">, Carlos Eduardo da Silva and Roberto </w:t>
      </w:r>
      <w:proofErr w:type="spellStart"/>
      <w:r>
        <w:rPr>
          <w:rFonts w:asciiTheme="minorHAnsi" w:hAnsiTheme="minorHAnsi"/>
          <w:b w:val="0"/>
          <w:bCs w:val="0"/>
          <w:color w:val="auto"/>
          <w:sz w:val="22"/>
          <w:szCs w:val="22"/>
        </w:rPr>
        <w:t>Araújo</w:t>
      </w:r>
      <w:proofErr w:type="spellEnd"/>
      <w:r>
        <w:rPr>
          <w:rFonts w:asciiTheme="minorHAnsi" w:hAnsiTheme="minorHAnsi"/>
          <w:b w:val="0"/>
          <w:bCs w:val="0"/>
          <w:color w:val="auto"/>
          <w:sz w:val="22"/>
          <w:szCs w:val="22"/>
        </w:rPr>
        <w:t xml:space="preserve">. </w:t>
      </w:r>
      <w:proofErr w:type="spellStart"/>
      <w:r>
        <w:rPr>
          <w:rFonts w:asciiTheme="minorHAnsi" w:hAnsiTheme="minorHAnsi"/>
          <w:b w:val="0"/>
          <w:bCs w:val="0"/>
          <w:color w:val="auto"/>
          <w:sz w:val="22"/>
          <w:szCs w:val="22"/>
        </w:rPr>
        <w:t>Estudo</w:t>
      </w:r>
      <w:proofErr w:type="spellEnd"/>
      <w:r>
        <w:rPr>
          <w:rFonts w:asciiTheme="minorHAnsi" w:hAnsiTheme="minorHAnsi"/>
          <w:b w:val="0"/>
          <w:bCs w:val="0"/>
          <w:color w:val="auto"/>
          <w:sz w:val="22"/>
          <w:szCs w:val="22"/>
        </w:rPr>
        <w:t xml:space="preserve"> de </w:t>
      </w:r>
      <w:proofErr w:type="spellStart"/>
      <w:r>
        <w:rPr>
          <w:rFonts w:asciiTheme="minorHAnsi" w:hAnsiTheme="minorHAnsi"/>
          <w:b w:val="0"/>
          <w:bCs w:val="0"/>
          <w:color w:val="auto"/>
          <w:sz w:val="22"/>
          <w:szCs w:val="22"/>
        </w:rPr>
        <w:t>Caso</w:t>
      </w:r>
      <w:proofErr w:type="spellEnd"/>
      <w:r>
        <w:rPr>
          <w:rFonts w:asciiTheme="minorHAnsi" w:hAnsiTheme="minorHAnsi"/>
          <w:b w:val="0"/>
          <w:bCs w:val="0"/>
          <w:color w:val="auto"/>
          <w:sz w:val="22"/>
          <w:szCs w:val="22"/>
        </w:rPr>
        <w:t xml:space="preserve">: </w:t>
      </w:r>
      <w:proofErr w:type="spellStart"/>
      <w:r>
        <w:rPr>
          <w:rFonts w:asciiTheme="minorHAnsi" w:hAnsiTheme="minorHAnsi"/>
          <w:b w:val="0"/>
          <w:bCs w:val="0"/>
          <w:color w:val="auto"/>
          <w:sz w:val="22"/>
          <w:szCs w:val="22"/>
        </w:rPr>
        <w:t>Integração</w:t>
      </w:r>
      <w:proofErr w:type="spellEnd"/>
      <w:r>
        <w:rPr>
          <w:rFonts w:asciiTheme="minorHAnsi" w:hAnsiTheme="minorHAnsi"/>
          <w:b w:val="0"/>
          <w:bCs w:val="0"/>
          <w:color w:val="auto"/>
          <w:sz w:val="22"/>
          <w:szCs w:val="22"/>
        </w:rPr>
        <w:t xml:space="preserve"> de </w:t>
      </w:r>
      <w:proofErr w:type="spellStart"/>
      <w:r>
        <w:rPr>
          <w:rFonts w:asciiTheme="minorHAnsi" w:hAnsiTheme="minorHAnsi"/>
          <w:b w:val="0"/>
          <w:bCs w:val="0"/>
          <w:color w:val="auto"/>
          <w:sz w:val="22"/>
          <w:szCs w:val="22"/>
        </w:rPr>
        <w:t>Clientes</w:t>
      </w:r>
      <w:proofErr w:type="spellEnd"/>
      <w:r>
        <w:rPr>
          <w:rFonts w:asciiTheme="minorHAnsi" w:hAnsiTheme="minorHAnsi"/>
          <w:b w:val="0"/>
          <w:bCs w:val="0"/>
          <w:color w:val="auto"/>
          <w:sz w:val="22"/>
          <w:szCs w:val="22"/>
        </w:rPr>
        <w:t xml:space="preserve"> da </w:t>
      </w:r>
      <w:proofErr w:type="spellStart"/>
      <w:r>
        <w:rPr>
          <w:rFonts w:asciiTheme="minorHAnsi" w:hAnsiTheme="minorHAnsi"/>
          <w:b w:val="0"/>
          <w:bCs w:val="0"/>
          <w:color w:val="auto"/>
          <w:sz w:val="22"/>
          <w:szCs w:val="22"/>
        </w:rPr>
        <w:t>Nuvem</w:t>
      </w:r>
      <w:proofErr w:type="spellEnd"/>
      <w:r>
        <w:rPr>
          <w:rFonts w:asciiTheme="minorHAnsi" w:hAnsiTheme="minorHAnsi"/>
          <w:b w:val="0"/>
          <w:bCs w:val="0"/>
          <w:color w:val="auto"/>
          <w:sz w:val="22"/>
          <w:szCs w:val="22"/>
        </w:rPr>
        <w:t xml:space="preserve"> </w:t>
      </w:r>
      <w:proofErr w:type="spellStart"/>
      <w:r>
        <w:rPr>
          <w:rFonts w:asciiTheme="minorHAnsi" w:hAnsiTheme="minorHAnsi"/>
          <w:b w:val="0"/>
          <w:bCs w:val="0"/>
          <w:color w:val="auto"/>
          <w:sz w:val="22"/>
          <w:szCs w:val="22"/>
        </w:rPr>
        <w:t>Openstack</w:t>
      </w:r>
      <w:proofErr w:type="spellEnd"/>
      <w:r>
        <w:rPr>
          <w:rFonts w:asciiTheme="minorHAnsi" w:hAnsiTheme="minorHAnsi"/>
          <w:b w:val="0"/>
          <w:bCs w:val="0"/>
          <w:color w:val="auto"/>
          <w:sz w:val="22"/>
          <w:szCs w:val="22"/>
        </w:rPr>
        <w:t xml:space="preserve"> Swift </w:t>
      </w:r>
      <w:proofErr w:type="gramStart"/>
      <w:r>
        <w:rPr>
          <w:rFonts w:asciiTheme="minorHAnsi" w:hAnsiTheme="minorHAnsi"/>
          <w:b w:val="0"/>
          <w:bCs w:val="0"/>
          <w:color w:val="auto"/>
          <w:sz w:val="22"/>
          <w:szCs w:val="22"/>
        </w:rPr>
        <w:t>com</w:t>
      </w:r>
      <w:proofErr w:type="gramEnd"/>
      <w:r>
        <w:rPr>
          <w:rFonts w:asciiTheme="minorHAnsi" w:hAnsiTheme="minorHAnsi"/>
          <w:b w:val="0"/>
          <w:bCs w:val="0"/>
          <w:color w:val="auto"/>
          <w:sz w:val="22"/>
          <w:szCs w:val="22"/>
        </w:rPr>
        <w:t xml:space="preserve"> </w:t>
      </w:r>
      <w:proofErr w:type="spellStart"/>
      <w:r>
        <w:rPr>
          <w:rFonts w:asciiTheme="minorHAnsi" w:hAnsiTheme="minorHAnsi"/>
          <w:b w:val="0"/>
          <w:bCs w:val="0"/>
          <w:color w:val="auto"/>
          <w:sz w:val="22"/>
          <w:szCs w:val="22"/>
        </w:rPr>
        <w:t>uma</w:t>
      </w:r>
      <w:proofErr w:type="spellEnd"/>
      <w:r>
        <w:rPr>
          <w:rFonts w:asciiTheme="minorHAnsi" w:hAnsiTheme="minorHAnsi"/>
          <w:b w:val="0"/>
          <w:bCs w:val="0"/>
          <w:color w:val="auto"/>
          <w:sz w:val="22"/>
          <w:szCs w:val="22"/>
        </w:rPr>
        <w:t xml:space="preserve"> </w:t>
      </w:r>
      <w:proofErr w:type="spellStart"/>
      <w:r>
        <w:rPr>
          <w:rFonts w:asciiTheme="minorHAnsi" w:hAnsiTheme="minorHAnsi"/>
          <w:b w:val="0"/>
          <w:bCs w:val="0"/>
          <w:color w:val="auto"/>
          <w:sz w:val="22"/>
          <w:szCs w:val="22"/>
        </w:rPr>
        <w:t>Federação</w:t>
      </w:r>
      <w:proofErr w:type="spellEnd"/>
      <w:r>
        <w:rPr>
          <w:rFonts w:asciiTheme="minorHAnsi" w:hAnsiTheme="minorHAnsi"/>
          <w:b w:val="0"/>
          <w:bCs w:val="0"/>
          <w:color w:val="auto"/>
          <w:sz w:val="22"/>
          <w:szCs w:val="22"/>
        </w:rPr>
        <w:t xml:space="preserve"> de </w:t>
      </w:r>
      <w:proofErr w:type="spellStart"/>
      <w:r>
        <w:rPr>
          <w:rFonts w:asciiTheme="minorHAnsi" w:hAnsiTheme="minorHAnsi"/>
          <w:b w:val="0"/>
          <w:bCs w:val="0"/>
          <w:color w:val="auto"/>
          <w:sz w:val="22"/>
          <w:szCs w:val="22"/>
        </w:rPr>
        <w:t>Identidade</w:t>
      </w:r>
      <w:proofErr w:type="spellEnd"/>
      <w:r>
        <w:rPr>
          <w:rFonts w:asciiTheme="minorHAnsi" w:hAnsiTheme="minorHAnsi"/>
          <w:b w:val="0"/>
          <w:bCs w:val="0"/>
          <w:color w:val="auto"/>
          <w:sz w:val="22"/>
          <w:szCs w:val="22"/>
        </w:rPr>
        <w:t>.</w:t>
      </w:r>
      <w:r w:rsidR="002747D0">
        <w:rPr>
          <w:rFonts w:asciiTheme="minorHAnsi" w:hAnsiTheme="minorHAnsi"/>
          <w:b w:val="0"/>
          <w:bCs w:val="0"/>
          <w:color w:val="auto"/>
          <w:sz w:val="22"/>
          <w:szCs w:val="22"/>
        </w:rPr>
        <w:t xml:space="preserve"> </w:t>
      </w:r>
      <w:proofErr w:type="spellStart"/>
      <w:proofErr w:type="gramStart"/>
      <w:r w:rsidR="002747D0">
        <w:rPr>
          <w:rFonts w:asciiTheme="minorHAnsi" w:hAnsiTheme="minorHAnsi"/>
          <w:b w:val="0"/>
          <w:bCs w:val="0"/>
          <w:color w:val="auto"/>
          <w:sz w:val="22"/>
          <w:szCs w:val="22"/>
        </w:rPr>
        <w:t>InWorkshop</w:t>
      </w:r>
      <w:proofErr w:type="spellEnd"/>
      <w:r w:rsidR="002747D0">
        <w:rPr>
          <w:rFonts w:asciiTheme="minorHAnsi" w:hAnsiTheme="minorHAnsi"/>
          <w:b w:val="0"/>
          <w:bCs w:val="0"/>
          <w:color w:val="auto"/>
          <w:sz w:val="22"/>
          <w:szCs w:val="22"/>
        </w:rPr>
        <w:t xml:space="preserve"> de </w:t>
      </w:r>
      <w:proofErr w:type="spellStart"/>
      <w:r w:rsidR="002747D0">
        <w:rPr>
          <w:rFonts w:asciiTheme="minorHAnsi" w:hAnsiTheme="minorHAnsi"/>
          <w:b w:val="0"/>
          <w:bCs w:val="0"/>
          <w:color w:val="auto"/>
          <w:sz w:val="22"/>
          <w:szCs w:val="22"/>
        </w:rPr>
        <w:t>Gestão</w:t>
      </w:r>
      <w:proofErr w:type="spellEnd"/>
      <w:r w:rsidR="002747D0">
        <w:rPr>
          <w:rFonts w:asciiTheme="minorHAnsi" w:hAnsiTheme="minorHAnsi"/>
          <w:b w:val="0"/>
          <w:bCs w:val="0"/>
          <w:color w:val="auto"/>
          <w:sz w:val="22"/>
          <w:szCs w:val="22"/>
        </w:rPr>
        <w:t xml:space="preserve"> de </w:t>
      </w:r>
      <w:proofErr w:type="spellStart"/>
      <w:r w:rsidR="002747D0">
        <w:rPr>
          <w:rFonts w:asciiTheme="minorHAnsi" w:hAnsiTheme="minorHAnsi"/>
          <w:b w:val="0"/>
          <w:bCs w:val="0"/>
          <w:color w:val="auto"/>
          <w:sz w:val="22"/>
          <w:szCs w:val="22"/>
        </w:rPr>
        <w:t>Identidades</w:t>
      </w:r>
      <w:proofErr w:type="spellEnd"/>
      <w:r w:rsidR="002747D0">
        <w:rPr>
          <w:rFonts w:asciiTheme="minorHAnsi" w:hAnsiTheme="minorHAnsi"/>
          <w:b w:val="0"/>
          <w:bCs w:val="0"/>
          <w:color w:val="auto"/>
          <w:sz w:val="22"/>
          <w:szCs w:val="22"/>
        </w:rPr>
        <w:t xml:space="preserve"> (WGID), XIII </w:t>
      </w:r>
      <w:proofErr w:type="spellStart"/>
      <w:r w:rsidR="002747D0">
        <w:rPr>
          <w:rFonts w:asciiTheme="minorHAnsi" w:hAnsiTheme="minorHAnsi"/>
          <w:b w:val="0"/>
          <w:bCs w:val="0"/>
          <w:color w:val="auto"/>
          <w:sz w:val="22"/>
          <w:szCs w:val="22"/>
        </w:rPr>
        <w:t>Simpósio</w:t>
      </w:r>
      <w:proofErr w:type="spellEnd"/>
      <w:r w:rsidR="002747D0">
        <w:rPr>
          <w:rFonts w:asciiTheme="minorHAnsi" w:hAnsiTheme="minorHAnsi"/>
          <w:b w:val="0"/>
          <w:bCs w:val="0"/>
          <w:color w:val="auto"/>
          <w:sz w:val="22"/>
          <w:szCs w:val="22"/>
        </w:rPr>
        <w:t xml:space="preserve"> </w:t>
      </w:r>
      <w:proofErr w:type="spellStart"/>
      <w:r w:rsidR="002747D0">
        <w:rPr>
          <w:rFonts w:asciiTheme="minorHAnsi" w:hAnsiTheme="minorHAnsi"/>
          <w:b w:val="0"/>
          <w:bCs w:val="0"/>
          <w:color w:val="auto"/>
          <w:sz w:val="22"/>
          <w:szCs w:val="22"/>
        </w:rPr>
        <w:t>Brasileiro</w:t>
      </w:r>
      <w:proofErr w:type="spellEnd"/>
      <w:r w:rsidR="002747D0">
        <w:rPr>
          <w:rFonts w:asciiTheme="minorHAnsi" w:hAnsiTheme="minorHAnsi"/>
          <w:b w:val="0"/>
          <w:bCs w:val="0"/>
          <w:color w:val="auto"/>
          <w:sz w:val="22"/>
          <w:szCs w:val="22"/>
        </w:rPr>
        <w:t xml:space="preserve"> de </w:t>
      </w:r>
      <w:proofErr w:type="spellStart"/>
      <w:r w:rsidR="002747D0">
        <w:rPr>
          <w:rFonts w:asciiTheme="minorHAnsi" w:hAnsiTheme="minorHAnsi"/>
          <w:b w:val="0"/>
          <w:bCs w:val="0"/>
          <w:color w:val="auto"/>
          <w:sz w:val="22"/>
          <w:szCs w:val="22"/>
        </w:rPr>
        <w:t>Segurança</w:t>
      </w:r>
      <w:proofErr w:type="spellEnd"/>
      <w:r w:rsidR="002747D0">
        <w:rPr>
          <w:rFonts w:asciiTheme="minorHAnsi" w:hAnsiTheme="minorHAnsi"/>
          <w:b w:val="0"/>
          <w:bCs w:val="0"/>
          <w:color w:val="auto"/>
          <w:sz w:val="22"/>
          <w:szCs w:val="22"/>
        </w:rPr>
        <w:t xml:space="preserve"> da </w:t>
      </w:r>
      <w:proofErr w:type="spellStart"/>
      <w:r w:rsidR="002747D0">
        <w:rPr>
          <w:rFonts w:asciiTheme="minorHAnsi" w:hAnsiTheme="minorHAnsi"/>
          <w:b w:val="0"/>
          <w:bCs w:val="0"/>
          <w:color w:val="auto"/>
          <w:sz w:val="22"/>
          <w:szCs w:val="22"/>
        </w:rPr>
        <w:t>Informação</w:t>
      </w:r>
      <w:proofErr w:type="spellEnd"/>
      <w:r w:rsidR="002747D0">
        <w:rPr>
          <w:rFonts w:asciiTheme="minorHAnsi" w:hAnsiTheme="minorHAnsi"/>
          <w:b w:val="0"/>
          <w:bCs w:val="0"/>
          <w:color w:val="auto"/>
          <w:sz w:val="22"/>
          <w:szCs w:val="22"/>
        </w:rPr>
        <w:t xml:space="preserve"> e </w:t>
      </w:r>
      <w:proofErr w:type="spellStart"/>
      <w:r w:rsidR="002747D0">
        <w:rPr>
          <w:rFonts w:asciiTheme="minorHAnsi" w:hAnsiTheme="minorHAnsi"/>
          <w:b w:val="0"/>
          <w:bCs w:val="0"/>
          <w:color w:val="auto"/>
          <w:sz w:val="22"/>
          <w:szCs w:val="22"/>
        </w:rPr>
        <w:t>Sistemas</w:t>
      </w:r>
      <w:proofErr w:type="spellEnd"/>
      <w:r w:rsidR="002747D0">
        <w:rPr>
          <w:rFonts w:asciiTheme="minorHAnsi" w:hAnsiTheme="minorHAnsi"/>
          <w:b w:val="0"/>
          <w:bCs w:val="0"/>
          <w:color w:val="auto"/>
          <w:sz w:val="22"/>
          <w:szCs w:val="22"/>
        </w:rPr>
        <w:t xml:space="preserve"> </w:t>
      </w:r>
      <w:proofErr w:type="spellStart"/>
      <w:r w:rsidR="002747D0">
        <w:rPr>
          <w:rFonts w:asciiTheme="minorHAnsi" w:hAnsiTheme="minorHAnsi"/>
          <w:b w:val="0"/>
          <w:bCs w:val="0"/>
          <w:color w:val="auto"/>
          <w:sz w:val="22"/>
          <w:szCs w:val="22"/>
        </w:rPr>
        <w:t>Computacionais</w:t>
      </w:r>
      <w:proofErr w:type="spellEnd"/>
      <w:r w:rsidR="002747D0">
        <w:rPr>
          <w:rFonts w:asciiTheme="minorHAnsi" w:hAnsiTheme="minorHAnsi"/>
          <w:b w:val="0"/>
          <w:bCs w:val="0"/>
          <w:color w:val="auto"/>
          <w:sz w:val="22"/>
          <w:szCs w:val="22"/>
        </w:rPr>
        <w:t xml:space="preserve"> (SBSEG 2013), 2013.</w:t>
      </w:r>
      <w:proofErr w:type="gramEnd"/>
      <w:r w:rsidR="00FD6728">
        <w:rPr>
          <w:rFonts w:asciiTheme="minorHAnsi" w:hAnsiTheme="minorHAnsi"/>
          <w:b w:val="0"/>
          <w:bCs w:val="0"/>
          <w:color w:val="auto"/>
          <w:sz w:val="22"/>
          <w:szCs w:val="22"/>
        </w:rPr>
        <w:t xml:space="preserve"> </w:t>
      </w:r>
    </w:p>
    <w:p w14:paraId="59171A1B" w14:textId="38D3B616" w:rsidR="00EB0181" w:rsidRPr="00EB0181" w:rsidRDefault="00AF149C" w:rsidP="00332506">
      <w:pPr>
        <w:pStyle w:val="Heading1"/>
        <w:ind w:left="2160" w:hanging="2880"/>
        <w:rPr>
          <w:rFonts w:asciiTheme="minorHAnsi" w:hAnsiTheme="minorHAnsi"/>
          <w:b w:val="0"/>
          <w:color w:val="auto"/>
          <w:sz w:val="22"/>
          <w:szCs w:val="22"/>
        </w:rPr>
      </w:pPr>
      <w:r>
        <w:t>Teaching</w:t>
      </w:r>
      <w:r w:rsidR="006C6558">
        <w:tab/>
      </w:r>
      <w:r w:rsidR="00EB0181" w:rsidRPr="00332506">
        <w:rPr>
          <w:rFonts w:asciiTheme="minorHAnsi" w:hAnsiTheme="minorHAnsi"/>
          <w:color w:val="auto"/>
          <w:sz w:val="22"/>
          <w:szCs w:val="22"/>
        </w:rPr>
        <w:t>Compilers</w:t>
      </w:r>
      <w:r w:rsidR="00EB0181">
        <w:rPr>
          <w:rFonts w:asciiTheme="minorHAnsi" w:hAnsiTheme="minorHAnsi"/>
          <w:b w:val="0"/>
          <w:color w:val="auto"/>
          <w:sz w:val="22"/>
          <w:szCs w:val="22"/>
        </w:rPr>
        <w:t>.</w:t>
      </w:r>
      <w:r w:rsidR="00332506">
        <w:rPr>
          <w:rFonts w:asciiTheme="minorHAnsi" w:hAnsiTheme="minorHAnsi"/>
          <w:b w:val="0"/>
          <w:color w:val="auto"/>
          <w:sz w:val="22"/>
          <w:szCs w:val="22"/>
        </w:rPr>
        <w:t xml:space="preserve"> </w:t>
      </w:r>
      <w:r w:rsidR="00332506" w:rsidRPr="00332506">
        <w:rPr>
          <w:rFonts w:asciiTheme="minorHAnsi" w:hAnsiTheme="minorHAnsi"/>
          <w:b w:val="0"/>
          <w:color w:val="auto"/>
          <w:sz w:val="22"/>
          <w:szCs w:val="22"/>
        </w:rPr>
        <w:t xml:space="preserve">Federal University from Rio Grande </w:t>
      </w:r>
      <w:proofErr w:type="gramStart"/>
      <w:r w:rsidR="00332506" w:rsidRPr="00332506">
        <w:rPr>
          <w:rFonts w:asciiTheme="minorHAnsi" w:hAnsiTheme="minorHAnsi"/>
          <w:b w:val="0"/>
          <w:color w:val="auto"/>
          <w:sz w:val="22"/>
          <w:szCs w:val="22"/>
        </w:rPr>
        <w:t>do</w:t>
      </w:r>
      <w:proofErr w:type="gramEnd"/>
      <w:r w:rsidR="00332506" w:rsidRPr="00332506">
        <w:rPr>
          <w:rFonts w:asciiTheme="minorHAnsi" w:hAnsiTheme="minorHAnsi"/>
          <w:b w:val="0"/>
          <w:color w:val="auto"/>
          <w:sz w:val="22"/>
          <w:szCs w:val="22"/>
        </w:rPr>
        <w:t xml:space="preserve"> Norte (UFRN)</w:t>
      </w:r>
      <w:r w:rsidR="00332506">
        <w:rPr>
          <w:rFonts w:asciiTheme="minorHAnsi" w:hAnsiTheme="minorHAnsi"/>
          <w:b w:val="0"/>
          <w:color w:val="auto"/>
          <w:sz w:val="22"/>
          <w:szCs w:val="22"/>
        </w:rPr>
        <w:t>. Computer Science course.</w:t>
      </w:r>
      <w:r w:rsidR="00830B68">
        <w:rPr>
          <w:rFonts w:asciiTheme="minorHAnsi" w:hAnsiTheme="minorHAnsi"/>
          <w:b w:val="0"/>
          <w:color w:val="auto"/>
          <w:sz w:val="22"/>
          <w:szCs w:val="22"/>
        </w:rPr>
        <w:t xml:space="preserve"> </w:t>
      </w:r>
      <w:proofErr w:type="gramStart"/>
      <w:r w:rsidR="00830B68">
        <w:rPr>
          <w:rFonts w:asciiTheme="minorHAnsi" w:hAnsiTheme="minorHAnsi"/>
          <w:b w:val="0"/>
          <w:color w:val="auto"/>
          <w:sz w:val="22"/>
          <w:szCs w:val="22"/>
        </w:rPr>
        <w:t>Brazil, 2011.</w:t>
      </w:r>
      <w:proofErr w:type="gramEnd"/>
    </w:p>
    <w:p w14:paraId="060F38D3" w14:textId="61737232" w:rsidR="00830B68" w:rsidRDefault="00830B68" w:rsidP="00830B68">
      <w:pPr>
        <w:pStyle w:val="BodyText"/>
        <w:ind w:left="2160"/>
      </w:pPr>
      <w:r w:rsidRPr="00830B68">
        <w:rPr>
          <w:b/>
        </w:rPr>
        <w:t>Theory of Computation</w:t>
      </w:r>
      <w:r>
        <w:rPr>
          <w:b/>
        </w:rPr>
        <w:t xml:space="preserve">. </w:t>
      </w:r>
      <w:r w:rsidRPr="00332506">
        <w:t xml:space="preserve">Federal University from Rio Grande </w:t>
      </w:r>
      <w:proofErr w:type="gramStart"/>
      <w:r w:rsidRPr="00332506">
        <w:t>do</w:t>
      </w:r>
      <w:proofErr w:type="gramEnd"/>
      <w:r w:rsidRPr="00332506">
        <w:t xml:space="preserve"> Norte (UFRN)</w:t>
      </w:r>
      <w:r>
        <w:rPr>
          <w:b/>
        </w:rPr>
        <w:t>.</w:t>
      </w:r>
      <w:r w:rsidRPr="00830B68">
        <w:t xml:space="preserve"> Computer Science course. </w:t>
      </w:r>
      <w:proofErr w:type="gramStart"/>
      <w:r w:rsidRPr="00830B68">
        <w:t>Brazil, 20</w:t>
      </w:r>
      <w:r>
        <w:t>13</w:t>
      </w:r>
      <w:r w:rsidRPr="00830B68">
        <w:t>.</w:t>
      </w:r>
      <w:proofErr w:type="gramEnd"/>
    </w:p>
    <w:p w14:paraId="3CDA0D46" w14:textId="5D26D14F" w:rsidR="007F5EB8" w:rsidRDefault="007F5EB8" w:rsidP="007F5EB8">
      <w:pPr>
        <w:pStyle w:val="BodyText"/>
        <w:ind w:left="2160"/>
        <w:rPr>
          <w:b/>
        </w:rPr>
      </w:pPr>
      <w:r>
        <w:rPr>
          <w:b/>
        </w:rPr>
        <w:t xml:space="preserve">Practical Algorithms and Data Structured. </w:t>
      </w:r>
      <w:r w:rsidRPr="00332506">
        <w:t>Federal University from Rio Grande do Norte (UFRN)</w:t>
      </w:r>
      <w:r>
        <w:rPr>
          <w:b/>
        </w:rPr>
        <w:t>.</w:t>
      </w:r>
      <w:r w:rsidRPr="00830B68">
        <w:t xml:space="preserve"> Computer Science course. Brazil, 20</w:t>
      </w:r>
      <w:r>
        <w:t>13</w:t>
      </w:r>
      <w:r w:rsidRPr="00830B68">
        <w:t>.</w:t>
      </w:r>
    </w:p>
    <w:p w14:paraId="5217EE8B" w14:textId="4695982F" w:rsidR="00972195" w:rsidRDefault="00972195" w:rsidP="00972195">
      <w:pPr>
        <w:pStyle w:val="BodyText"/>
        <w:ind w:left="2160"/>
        <w:rPr>
          <w:b/>
        </w:rPr>
      </w:pPr>
      <w:r>
        <w:rPr>
          <w:b/>
        </w:rPr>
        <w:t xml:space="preserve">Web Development. </w:t>
      </w:r>
      <w:r w:rsidR="00C27A5F" w:rsidRPr="00C27A5F">
        <w:t>Federal Institute of Education, Science and Technology from Rio Grande do Norte (IFRN)</w:t>
      </w:r>
      <w:r>
        <w:rPr>
          <w:b/>
        </w:rPr>
        <w:t>.</w:t>
      </w:r>
      <w:r w:rsidRPr="00830B68">
        <w:t xml:space="preserve"> </w:t>
      </w:r>
      <w:r w:rsidR="00986FC7">
        <w:t>Informatics</w:t>
      </w:r>
      <w:r w:rsidR="00BA475D">
        <w:t>’</w:t>
      </w:r>
      <w:r w:rsidR="00986FC7">
        <w:t xml:space="preserve"> technical</w:t>
      </w:r>
      <w:r w:rsidRPr="00830B68">
        <w:t xml:space="preserve"> course. Brazil, 20</w:t>
      </w:r>
      <w:r>
        <w:t>13</w:t>
      </w:r>
      <w:r w:rsidRPr="00830B68">
        <w:t>.</w:t>
      </w:r>
    </w:p>
    <w:p w14:paraId="57720677" w14:textId="7D6437B0" w:rsidR="007D42DF" w:rsidRDefault="007D42DF" w:rsidP="007D42DF">
      <w:pPr>
        <w:pStyle w:val="BodyText"/>
        <w:ind w:left="2160"/>
        <w:rPr>
          <w:b/>
        </w:rPr>
      </w:pPr>
      <w:r w:rsidRPr="007D42DF">
        <w:rPr>
          <w:b/>
        </w:rPr>
        <w:t>Structured and Object-Oriented Programming</w:t>
      </w:r>
      <w:r>
        <w:rPr>
          <w:b/>
        </w:rPr>
        <w:t xml:space="preserve">. </w:t>
      </w:r>
      <w:r w:rsidRPr="00C27A5F">
        <w:t>Federal Institute of Education, Science and Technology from Rio Grande do Norte (IFRN)</w:t>
      </w:r>
      <w:r>
        <w:rPr>
          <w:b/>
        </w:rPr>
        <w:t>.</w:t>
      </w:r>
      <w:r w:rsidRPr="00830B68">
        <w:t xml:space="preserve"> </w:t>
      </w:r>
      <w:r>
        <w:t>Informatics’ technical</w:t>
      </w:r>
      <w:r w:rsidRPr="00830B68">
        <w:t xml:space="preserve"> course. Brazil, 20</w:t>
      </w:r>
      <w:r>
        <w:t>13</w:t>
      </w:r>
      <w:r w:rsidRPr="00830B68">
        <w:t>.</w:t>
      </w:r>
    </w:p>
    <w:p w14:paraId="6C0256F7" w14:textId="19A5A50F" w:rsidR="008376D9" w:rsidRDefault="008376D9" w:rsidP="008376D9">
      <w:pPr>
        <w:pStyle w:val="BodyText"/>
        <w:ind w:left="2160"/>
        <w:rPr>
          <w:b/>
        </w:rPr>
      </w:pPr>
      <w:r>
        <w:rPr>
          <w:b/>
        </w:rPr>
        <w:t xml:space="preserve">Software Engineering. </w:t>
      </w:r>
      <w:r w:rsidRPr="00C27A5F">
        <w:t>Federal Institute of Education, Science and Technology from Rio Grande do Norte (IFRN)</w:t>
      </w:r>
      <w:r>
        <w:rPr>
          <w:b/>
        </w:rPr>
        <w:t>.</w:t>
      </w:r>
      <w:r w:rsidRPr="00830B68">
        <w:t xml:space="preserve"> </w:t>
      </w:r>
      <w:proofErr w:type="gramStart"/>
      <w:r>
        <w:t>Informatics’ technical</w:t>
      </w:r>
      <w:r w:rsidRPr="00830B68">
        <w:t xml:space="preserve"> course.</w:t>
      </w:r>
      <w:proofErr w:type="gramEnd"/>
      <w:r w:rsidRPr="00830B68">
        <w:t xml:space="preserve"> </w:t>
      </w:r>
      <w:proofErr w:type="gramStart"/>
      <w:r w:rsidRPr="00830B68">
        <w:t>Brazil, 20</w:t>
      </w:r>
      <w:r>
        <w:t>13</w:t>
      </w:r>
      <w:r w:rsidRPr="00830B68">
        <w:t>.</w:t>
      </w:r>
      <w:proofErr w:type="gramEnd"/>
    </w:p>
    <w:p w14:paraId="7EF35C36" w14:textId="71A81319" w:rsidR="00973A05" w:rsidRDefault="00973A05" w:rsidP="00973A05">
      <w:pPr>
        <w:pStyle w:val="BodyText"/>
        <w:ind w:left="2160"/>
        <w:rPr>
          <w:b/>
        </w:rPr>
      </w:pPr>
      <w:r>
        <w:rPr>
          <w:b/>
        </w:rPr>
        <w:t xml:space="preserve">Applied Informatics. </w:t>
      </w:r>
      <w:r w:rsidRPr="00C27A5F">
        <w:t>Federal Institute of Education, Science and Technology from Rio Grande do Norte (IFRN)</w:t>
      </w:r>
      <w:r>
        <w:rPr>
          <w:b/>
        </w:rPr>
        <w:t>.</w:t>
      </w:r>
      <w:r w:rsidRPr="00830B68">
        <w:t xml:space="preserve"> </w:t>
      </w:r>
      <w:r>
        <w:t>Renewable Energy</w:t>
      </w:r>
      <w:r w:rsidRPr="00830B68">
        <w:t xml:space="preserve"> course. </w:t>
      </w:r>
      <w:proofErr w:type="gramStart"/>
      <w:r w:rsidRPr="00830B68">
        <w:t>Brazil, 20</w:t>
      </w:r>
      <w:r>
        <w:t>13</w:t>
      </w:r>
      <w:r w:rsidRPr="00830B68">
        <w:t>.</w:t>
      </w:r>
      <w:proofErr w:type="gramEnd"/>
    </w:p>
    <w:p w14:paraId="13038A76" w14:textId="6636301A" w:rsidR="00EB0181" w:rsidRDefault="00973A05" w:rsidP="00973A05">
      <w:pPr>
        <w:pStyle w:val="BodyText"/>
        <w:ind w:left="2160"/>
        <w:rPr>
          <w:rFonts w:eastAsiaTheme="majorEastAsia" w:cstheme="majorBidi"/>
          <w:bCs/>
        </w:rPr>
      </w:pPr>
      <w:proofErr w:type="gramStart"/>
      <w:r>
        <w:rPr>
          <w:b/>
        </w:rPr>
        <w:t>Fundamentals of Software Engineering.</w:t>
      </w:r>
      <w:proofErr w:type="gramEnd"/>
      <w:r>
        <w:rPr>
          <w:b/>
        </w:rPr>
        <w:t xml:space="preserve"> </w:t>
      </w:r>
      <w:r w:rsidRPr="00C27A5F">
        <w:t>Federal Institute of Education, Science and Technology from Rio Grande do Norte (IFRN)</w:t>
      </w:r>
      <w:r>
        <w:rPr>
          <w:b/>
        </w:rPr>
        <w:t>.</w:t>
      </w:r>
      <w:r w:rsidRPr="00830B68">
        <w:t xml:space="preserve"> </w:t>
      </w:r>
      <w:proofErr w:type="gramStart"/>
      <w:r>
        <w:t>Informatics’ technical</w:t>
      </w:r>
      <w:r w:rsidRPr="00830B68">
        <w:t xml:space="preserve"> course.</w:t>
      </w:r>
      <w:proofErr w:type="gramEnd"/>
      <w:r w:rsidRPr="00830B68">
        <w:t xml:space="preserve"> </w:t>
      </w:r>
      <w:proofErr w:type="gramStart"/>
      <w:r w:rsidRPr="00830B68">
        <w:t>Brazil, 20</w:t>
      </w:r>
      <w:r w:rsidR="00B41F1E">
        <w:t>14</w:t>
      </w:r>
      <w:r w:rsidRPr="00830B68">
        <w:t>.</w:t>
      </w:r>
      <w:proofErr w:type="gramEnd"/>
    </w:p>
    <w:p w14:paraId="0EA2335A" w14:textId="13961610" w:rsidR="00B41F1E" w:rsidRDefault="00B41F1E" w:rsidP="00B41F1E">
      <w:pPr>
        <w:pStyle w:val="BodyText"/>
        <w:ind w:left="2160"/>
      </w:pPr>
      <w:proofErr w:type="gramStart"/>
      <w:r w:rsidRPr="007D42DF">
        <w:rPr>
          <w:b/>
        </w:rPr>
        <w:t>Structured and Object-Oriented Programming</w:t>
      </w:r>
      <w:r>
        <w:rPr>
          <w:b/>
        </w:rPr>
        <w:t>.</w:t>
      </w:r>
      <w:proofErr w:type="gramEnd"/>
      <w:r>
        <w:rPr>
          <w:b/>
        </w:rPr>
        <w:t xml:space="preserve"> </w:t>
      </w:r>
      <w:r w:rsidRPr="00C27A5F">
        <w:t>Federal Institute of Education, Science and Technology from Rio Grande do Norte (IFRN)</w:t>
      </w:r>
      <w:r>
        <w:rPr>
          <w:b/>
        </w:rPr>
        <w:t>.</w:t>
      </w:r>
      <w:r w:rsidRPr="00830B68">
        <w:t xml:space="preserve"> </w:t>
      </w:r>
      <w:proofErr w:type="gramStart"/>
      <w:r>
        <w:t>Informatics’ technical</w:t>
      </w:r>
      <w:r w:rsidRPr="00830B68">
        <w:t xml:space="preserve"> course.</w:t>
      </w:r>
      <w:proofErr w:type="gramEnd"/>
      <w:r w:rsidRPr="00830B68">
        <w:t xml:space="preserve"> </w:t>
      </w:r>
      <w:proofErr w:type="gramStart"/>
      <w:r w:rsidRPr="00830B68">
        <w:t>Brazil, 20</w:t>
      </w:r>
      <w:r>
        <w:t>14</w:t>
      </w:r>
      <w:r w:rsidRPr="00830B68">
        <w:t>.</w:t>
      </w:r>
      <w:proofErr w:type="gramEnd"/>
    </w:p>
    <w:p w14:paraId="157AD3D6" w14:textId="1C17809E" w:rsidR="00FD121F" w:rsidRDefault="00FD121F" w:rsidP="00FD121F">
      <w:pPr>
        <w:pStyle w:val="BodyText"/>
        <w:ind w:left="2160"/>
      </w:pPr>
      <w:r>
        <w:rPr>
          <w:b/>
        </w:rPr>
        <w:t xml:space="preserve">Fundamentals of Logic and Algorithms. </w:t>
      </w:r>
      <w:r w:rsidRPr="00C27A5F">
        <w:t>Federal Institute of Education, Science and Technology from Rio Grande do Norte (IFRN)</w:t>
      </w:r>
      <w:r>
        <w:rPr>
          <w:b/>
        </w:rPr>
        <w:t>.</w:t>
      </w:r>
      <w:r w:rsidRPr="00830B68">
        <w:t xml:space="preserve"> </w:t>
      </w:r>
      <w:proofErr w:type="gramStart"/>
      <w:r>
        <w:t>Informatics’ technical</w:t>
      </w:r>
      <w:r w:rsidRPr="00830B68">
        <w:t xml:space="preserve"> course.</w:t>
      </w:r>
      <w:proofErr w:type="gramEnd"/>
      <w:r w:rsidRPr="00830B68">
        <w:t xml:space="preserve"> </w:t>
      </w:r>
      <w:proofErr w:type="gramStart"/>
      <w:r w:rsidRPr="00830B68">
        <w:t>Brazil, 20</w:t>
      </w:r>
      <w:r>
        <w:t>14</w:t>
      </w:r>
      <w:r w:rsidRPr="00830B68">
        <w:t>.</w:t>
      </w:r>
      <w:proofErr w:type="gramEnd"/>
    </w:p>
    <w:p w14:paraId="4BC2E533" w14:textId="07450528" w:rsidR="00D557E4" w:rsidRDefault="00D557E4" w:rsidP="00D557E4">
      <w:pPr>
        <w:pStyle w:val="BodyText"/>
        <w:ind w:left="2160"/>
      </w:pPr>
      <w:r>
        <w:rPr>
          <w:b/>
        </w:rPr>
        <w:t xml:space="preserve">Informatics. </w:t>
      </w:r>
      <w:r w:rsidRPr="00C27A5F">
        <w:t>Federal Institute of Education, Science and Technology from Rio Grande do Norte (IFRN)</w:t>
      </w:r>
      <w:r>
        <w:rPr>
          <w:b/>
        </w:rPr>
        <w:t>.</w:t>
      </w:r>
      <w:r w:rsidRPr="00830B68">
        <w:t xml:space="preserve"> </w:t>
      </w:r>
      <w:proofErr w:type="gramStart"/>
      <w:r w:rsidR="006473AF">
        <w:t xml:space="preserve">Electrical </w:t>
      </w:r>
      <w:r>
        <w:t>technical</w:t>
      </w:r>
      <w:r w:rsidRPr="00830B68">
        <w:t xml:space="preserve"> course.</w:t>
      </w:r>
      <w:proofErr w:type="gramEnd"/>
      <w:r w:rsidRPr="00830B68">
        <w:t xml:space="preserve"> </w:t>
      </w:r>
      <w:proofErr w:type="gramStart"/>
      <w:r w:rsidRPr="00830B68">
        <w:t>Brazil, 20</w:t>
      </w:r>
      <w:r>
        <w:t>14</w:t>
      </w:r>
      <w:r w:rsidRPr="00830B68">
        <w:t>.</w:t>
      </w:r>
      <w:proofErr w:type="gramEnd"/>
    </w:p>
    <w:p w14:paraId="15606AEE" w14:textId="209A60F0" w:rsidR="00DA2869" w:rsidRDefault="00DA2869" w:rsidP="00EF473C">
      <w:pPr>
        <w:pStyle w:val="ListBullet2"/>
        <w:numPr>
          <w:ilvl w:val="0"/>
          <w:numId w:val="0"/>
        </w:numPr>
      </w:pPr>
    </w:p>
    <w:p w14:paraId="6B756ED2" w14:textId="5701F6ED" w:rsidR="00FD2DF9" w:rsidRDefault="00FD2DF9" w:rsidP="00FD2DF9">
      <w:pPr>
        <w:pStyle w:val="Heading1"/>
      </w:pPr>
      <w:r>
        <w:t>Events</w:t>
      </w:r>
    </w:p>
    <w:p w14:paraId="21BD04FF" w14:textId="20BBB3CC" w:rsidR="00FD2DF9" w:rsidRDefault="00FD2DF9" w:rsidP="00FD2DF9">
      <w:pPr>
        <w:ind w:left="2151" w:hanging="2860"/>
      </w:pPr>
      <w:r>
        <w:t>2015</w:t>
      </w:r>
      <w:r>
        <w:tab/>
      </w:r>
      <w:r>
        <w:tab/>
        <w:t>1</w:t>
      </w:r>
      <w:r w:rsidRPr="00FD2DF9">
        <w:rPr>
          <w:vertAlign w:val="superscript"/>
        </w:rPr>
        <w:t>st</w:t>
      </w:r>
      <w:r>
        <w:t xml:space="preserve"> French Brazilian Spring School on Smart cities and </w:t>
      </w:r>
      <w:proofErr w:type="gramStart"/>
      <w:r>
        <w:t>Big</w:t>
      </w:r>
      <w:proofErr w:type="gramEnd"/>
      <w:r>
        <w:t xml:space="preserve"> data at University of Grenoble Alpes, Grenoble, France.</w:t>
      </w:r>
      <w:bookmarkStart w:id="0" w:name="_GoBack"/>
      <w:bookmarkEnd w:id="0"/>
    </w:p>
    <w:p w14:paraId="0469B11D" w14:textId="5E27795D" w:rsidR="00F9221D" w:rsidRDefault="00282DF4" w:rsidP="00F9221D">
      <w:pPr>
        <w:pStyle w:val="Heading1"/>
      </w:pPr>
      <w:r>
        <w:t>Programming Skill</w:t>
      </w:r>
      <w:r w:rsidR="00F5701E">
        <w:t>s</w:t>
      </w:r>
    </w:p>
    <w:p w14:paraId="7B0A6469" w14:textId="7B233511" w:rsidR="00F9221D" w:rsidRDefault="00F9221D" w:rsidP="00224869">
      <w:pPr>
        <w:ind w:left="-709"/>
      </w:pPr>
      <w:proofErr w:type="gramStart"/>
      <w:r w:rsidRPr="00224869">
        <w:t>.NET</w:t>
      </w:r>
      <w:proofErr w:type="gramEnd"/>
      <w:r w:rsidRPr="00224869">
        <w:t xml:space="preserve"> Framework</w:t>
      </w:r>
      <w:r w:rsidRPr="00224869">
        <w:tab/>
      </w:r>
      <w:r w:rsidRPr="00224869">
        <w:tab/>
      </w:r>
      <w:r w:rsidR="00AB658B">
        <w:t>Programming using Microsoft Visual Studio and SQL Server</w:t>
      </w:r>
    </w:p>
    <w:p w14:paraId="42589D7C" w14:textId="07190895" w:rsidR="00224869" w:rsidRDefault="00224869" w:rsidP="00224869">
      <w:pPr>
        <w:ind w:left="-709"/>
      </w:pPr>
      <w:r w:rsidRPr="004C4A24">
        <w:rPr>
          <w:i/>
        </w:rPr>
        <w:t>2 years experience</w:t>
      </w:r>
      <w:r w:rsidR="00AB658B">
        <w:tab/>
      </w:r>
      <w:r w:rsidR="00AB658B">
        <w:tab/>
      </w:r>
      <w:r w:rsidR="00A50BB1">
        <w:t>C# Programming Language</w:t>
      </w:r>
    </w:p>
    <w:p w14:paraId="48FC5385" w14:textId="5A4BA977" w:rsidR="00224869" w:rsidRDefault="00224869" w:rsidP="00224869">
      <w:pPr>
        <w:ind w:left="-709"/>
      </w:pPr>
      <w:r>
        <w:tab/>
      </w:r>
      <w:r>
        <w:tab/>
      </w:r>
      <w:r>
        <w:tab/>
      </w:r>
      <w:r>
        <w:tab/>
        <w:t>Silverlight</w:t>
      </w:r>
    </w:p>
    <w:p w14:paraId="2C237985" w14:textId="512D0BA9" w:rsidR="00AB658B" w:rsidRDefault="00AB658B" w:rsidP="00224869">
      <w:pPr>
        <w:ind w:left="-709"/>
      </w:pPr>
      <w:r>
        <w:tab/>
      </w:r>
      <w:r>
        <w:tab/>
      </w:r>
      <w:r>
        <w:tab/>
      </w:r>
      <w:r>
        <w:tab/>
        <w:t>Asp.net</w:t>
      </w:r>
    </w:p>
    <w:p w14:paraId="31255326" w14:textId="77777777" w:rsidR="00E60E24" w:rsidRDefault="00E60E24" w:rsidP="00224869">
      <w:pPr>
        <w:ind w:left="-709"/>
      </w:pPr>
    </w:p>
    <w:p w14:paraId="7FF3B197" w14:textId="71A6970D" w:rsidR="00E60E24" w:rsidRDefault="00E60E24" w:rsidP="00224869">
      <w:pPr>
        <w:ind w:left="-709"/>
      </w:pPr>
      <w:r>
        <w:t>Java</w:t>
      </w:r>
      <w:r>
        <w:tab/>
      </w:r>
      <w:r>
        <w:tab/>
      </w:r>
      <w:r>
        <w:tab/>
      </w:r>
      <w:r>
        <w:tab/>
        <w:t>Programming using NetBeans IDE and Eclipse</w:t>
      </w:r>
    </w:p>
    <w:p w14:paraId="24B7DB12" w14:textId="3967A1C2" w:rsidR="00E60E24" w:rsidRDefault="00E60E24" w:rsidP="00224869">
      <w:pPr>
        <w:ind w:left="-709"/>
      </w:pPr>
      <w:r w:rsidRPr="00E60E24">
        <w:rPr>
          <w:i/>
        </w:rPr>
        <w:t>6 years experience</w:t>
      </w:r>
      <w:r>
        <w:rPr>
          <w:i/>
        </w:rPr>
        <w:tab/>
      </w:r>
      <w:r>
        <w:rPr>
          <w:i/>
        </w:rPr>
        <w:tab/>
      </w:r>
      <w:r>
        <w:t>Java Programming Language</w:t>
      </w:r>
    </w:p>
    <w:p w14:paraId="1EFDB128" w14:textId="02E020B7" w:rsidR="00E60E24" w:rsidRDefault="00E60E24" w:rsidP="00224869">
      <w:pPr>
        <w:ind w:left="-709"/>
      </w:pPr>
      <w:r>
        <w:rPr>
          <w:i/>
        </w:rPr>
        <w:tab/>
      </w:r>
      <w:r>
        <w:rPr>
          <w:i/>
        </w:rPr>
        <w:tab/>
      </w:r>
      <w:r>
        <w:rPr>
          <w:i/>
        </w:rPr>
        <w:tab/>
      </w:r>
      <w:r>
        <w:rPr>
          <w:i/>
        </w:rPr>
        <w:tab/>
      </w:r>
      <w:r>
        <w:t>Web development with JSP and JSF</w:t>
      </w:r>
    </w:p>
    <w:p w14:paraId="6B53BBFC" w14:textId="20D75545" w:rsidR="00E60E24" w:rsidRDefault="00E60E24" w:rsidP="00224869">
      <w:pPr>
        <w:ind w:left="-709"/>
      </w:pPr>
      <w:r>
        <w:tab/>
      </w:r>
      <w:r>
        <w:tab/>
      </w:r>
      <w:r>
        <w:tab/>
      </w:r>
      <w:r>
        <w:tab/>
        <w:t>Corporative development with EJB</w:t>
      </w:r>
    </w:p>
    <w:p w14:paraId="5FBAEB07" w14:textId="0D8111A5" w:rsidR="00E60E24" w:rsidRDefault="00E60E24" w:rsidP="00224869">
      <w:pPr>
        <w:ind w:left="-709"/>
      </w:pPr>
      <w:r>
        <w:tab/>
      </w:r>
      <w:r>
        <w:tab/>
      </w:r>
      <w:r>
        <w:tab/>
      </w:r>
      <w:r>
        <w:tab/>
        <w:t>Web service development</w:t>
      </w:r>
    </w:p>
    <w:p w14:paraId="7FEEF6DA" w14:textId="5CF802D2" w:rsidR="00E60E24" w:rsidRDefault="00E60E24" w:rsidP="00224869">
      <w:pPr>
        <w:ind w:left="-709"/>
      </w:pPr>
      <w:r>
        <w:tab/>
      </w:r>
      <w:r>
        <w:tab/>
      </w:r>
      <w:r>
        <w:tab/>
      </w:r>
      <w:r>
        <w:tab/>
        <w:t>Database access using JPA</w:t>
      </w:r>
      <w:r w:rsidR="003D2D8F">
        <w:t xml:space="preserve"> and JDBC</w:t>
      </w:r>
    </w:p>
    <w:p w14:paraId="4168440E" w14:textId="5807A08E" w:rsidR="00FD2DF9" w:rsidRDefault="003D2D8F" w:rsidP="00FD2DF9">
      <w:pPr>
        <w:ind w:left="-709"/>
      </w:pPr>
      <w:r>
        <w:tab/>
      </w:r>
      <w:r>
        <w:tab/>
      </w:r>
      <w:r>
        <w:tab/>
      </w:r>
      <w:r>
        <w:tab/>
        <w:t>Application development using JBOSS SEAM</w:t>
      </w:r>
    </w:p>
    <w:p w14:paraId="7872A701" w14:textId="77777777" w:rsidR="00B363FE" w:rsidRDefault="00B363FE" w:rsidP="00224869">
      <w:pPr>
        <w:ind w:left="-709"/>
      </w:pPr>
    </w:p>
    <w:p w14:paraId="53C80691" w14:textId="3BB0C80F" w:rsidR="00CA6BAD" w:rsidRDefault="00CA6BAD" w:rsidP="00224869">
      <w:pPr>
        <w:ind w:left="-709"/>
      </w:pPr>
      <w:r>
        <w:t>Other experience</w:t>
      </w:r>
      <w:r>
        <w:tab/>
      </w:r>
      <w:r>
        <w:tab/>
        <w:t>HTML, HTML5, Javascript, CSS</w:t>
      </w:r>
    </w:p>
    <w:p w14:paraId="4312E6A1" w14:textId="066DDDC6" w:rsidR="00B363FE" w:rsidRDefault="00B363FE" w:rsidP="00224869">
      <w:pPr>
        <w:ind w:left="-709"/>
      </w:pPr>
      <w:r>
        <w:tab/>
      </w:r>
      <w:r>
        <w:tab/>
      </w:r>
      <w:r>
        <w:tab/>
      </w:r>
      <w:r>
        <w:tab/>
        <w:t>C, C++, Ruby</w:t>
      </w:r>
    </w:p>
    <w:p w14:paraId="6496C0C3" w14:textId="4D4C8A30" w:rsidR="00B363FE" w:rsidRDefault="00B363FE" w:rsidP="00224869">
      <w:pPr>
        <w:ind w:left="-709"/>
      </w:pPr>
      <w:r>
        <w:tab/>
      </w:r>
      <w:r>
        <w:tab/>
      </w:r>
      <w:r>
        <w:tab/>
      </w:r>
      <w:r>
        <w:tab/>
        <w:t>PostgreSQL, MySQL</w:t>
      </w:r>
    </w:p>
    <w:p w14:paraId="617DD35D" w14:textId="4C21F1F8" w:rsidR="00B363FE" w:rsidRPr="00E60E24" w:rsidRDefault="00B363FE" w:rsidP="00224869">
      <w:pPr>
        <w:ind w:left="-709"/>
      </w:pPr>
      <w:r>
        <w:tab/>
      </w:r>
      <w:r>
        <w:tab/>
      </w:r>
      <w:r>
        <w:tab/>
      </w:r>
      <w:r>
        <w:tab/>
        <w:t>SVN and Git</w:t>
      </w:r>
    </w:p>
    <w:sectPr w:rsidR="00B363FE" w:rsidRPr="00E60E24" w:rsidSect="00DA2869">
      <w:headerReference w:type="default" r:id="rId8"/>
      <w:headerReference w:type="first" r:id="rId9"/>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443D6" w14:textId="77777777" w:rsidR="003564A9" w:rsidRDefault="003564A9">
      <w:pPr>
        <w:spacing w:line="240" w:lineRule="auto"/>
      </w:pPr>
      <w:r>
        <w:separator/>
      </w:r>
    </w:p>
  </w:endnote>
  <w:endnote w:type="continuationSeparator" w:id="0">
    <w:p w14:paraId="6E8EE085" w14:textId="77777777" w:rsidR="003564A9" w:rsidRDefault="00356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48DEA" w14:textId="77777777" w:rsidR="003564A9" w:rsidRDefault="003564A9">
      <w:pPr>
        <w:spacing w:line="240" w:lineRule="auto"/>
      </w:pPr>
      <w:r>
        <w:separator/>
      </w:r>
    </w:p>
  </w:footnote>
  <w:footnote w:type="continuationSeparator" w:id="0">
    <w:p w14:paraId="78581B02" w14:textId="77777777" w:rsidR="003564A9" w:rsidRDefault="003564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6C57D" w14:textId="7CF3882E" w:rsidR="003564A9" w:rsidRDefault="00507E4C">
    <w:pPr>
      <w:pStyle w:val="Title"/>
    </w:pPr>
    <w:r>
      <w:t>Daniel Aguiar da Silva Carvalho</w:t>
    </w:r>
  </w:p>
  <w:p w14:paraId="78131BC2" w14:textId="77777777" w:rsidR="003564A9" w:rsidRDefault="003564A9">
    <w:pPr>
      <w:pStyle w:val="Header"/>
    </w:pPr>
    <w:r>
      <w:t xml:space="preserve">Page </w:t>
    </w:r>
    <w:r>
      <w:fldChar w:fldCharType="begin"/>
    </w:r>
    <w:r>
      <w:instrText xml:space="preserve"> page </w:instrText>
    </w:r>
    <w:r>
      <w:fldChar w:fldCharType="separate"/>
    </w:r>
    <w:r w:rsidR="00FD2DF9">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5D9D" w14:textId="40E5E976" w:rsidR="003564A9" w:rsidRDefault="003564A9">
    <w:pPr>
      <w:pStyle w:val="Title"/>
    </w:pPr>
    <w:r>
      <w:t>Daniel Aguiar da Silva Carvalho</w:t>
    </w:r>
  </w:p>
  <w:p w14:paraId="008A10B4" w14:textId="256A7EC1" w:rsidR="003564A9" w:rsidRDefault="00E02788">
    <w:pPr>
      <w:pStyle w:val="ContactDetails"/>
    </w:pPr>
    <w:r>
      <w:t>2, rue Soeurs Bouvier</w:t>
    </w:r>
    <w:r w:rsidR="003564A9">
      <w:t xml:space="preserve"> </w:t>
    </w:r>
    <w:r w:rsidR="003564A9">
      <w:sym w:font="Wingdings 2" w:char="F097"/>
    </w:r>
    <w:r w:rsidR="003564A9">
      <w:t xml:space="preserve"> </w:t>
    </w:r>
    <w:r>
      <w:t>Lyon</w:t>
    </w:r>
    <w:r w:rsidR="003564A9">
      <w:t xml:space="preserve">, </w:t>
    </w:r>
    <w:r>
      <w:t>France -</w:t>
    </w:r>
    <w:r w:rsidR="003564A9">
      <w:t xml:space="preserve"> </w:t>
    </w:r>
    <w:r>
      <w:t>69005</w:t>
    </w:r>
    <w:r w:rsidR="00B416FF">
      <w:br/>
    </w:r>
    <w:proofErr w:type="gramStart"/>
    <w:r w:rsidR="00B416FF">
      <w:t xml:space="preserve">  E</w:t>
    </w:r>
    <w:proofErr w:type="gramEnd"/>
    <w:r w:rsidR="00B416FF">
      <w:t>-m</w:t>
    </w:r>
    <w:r w:rsidR="003564A9">
      <w:t xml:space="preserve">ail: </w:t>
    </w:r>
    <w:r w:rsidR="00B416FF">
      <w:t>daniel.carvalho@univ-lyon3.fr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E6E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9E246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30F1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46CA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8CCA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BA06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5EC53F4"/>
    <w:lvl w:ilvl="0">
      <w:start w:val="1"/>
      <w:numFmt w:val="decimal"/>
      <w:pStyle w:val="ListNumber"/>
      <w:lvlText w:val="%1."/>
      <w:lvlJc w:val="left"/>
      <w:pPr>
        <w:tabs>
          <w:tab w:val="num" w:pos="360"/>
        </w:tabs>
        <w:ind w:left="360" w:hanging="360"/>
      </w:pPr>
    </w:lvl>
  </w:abstractNum>
  <w:abstractNum w:abstractNumId="8">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B7690"/>
    <w:rsid w:val="000B19E0"/>
    <w:rsid w:val="00122718"/>
    <w:rsid w:val="00125246"/>
    <w:rsid w:val="00151D1B"/>
    <w:rsid w:val="001809FF"/>
    <w:rsid w:val="001B7291"/>
    <w:rsid w:val="002239F1"/>
    <w:rsid w:val="00224869"/>
    <w:rsid w:val="00247843"/>
    <w:rsid w:val="002747D0"/>
    <w:rsid w:val="00282DF4"/>
    <w:rsid w:val="00296AFA"/>
    <w:rsid w:val="002B0F72"/>
    <w:rsid w:val="002B644D"/>
    <w:rsid w:val="002E53C9"/>
    <w:rsid w:val="00301278"/>
    <w:rsid w:val="00322E50"/>
    <w:rsid w:val="00332144"/>
    <w:rsid w:val="00332506"/>
    <w:rsid w:val="003352BC"/>
    <w:rsid w:val="003564A9"/>
    <w:rsid w:val="003734A0"/>
    <w:rsid w:val="003D2D8F"/>
    <w:rsid w:val="00403972"/>
    <w:rsid w:val="004169BC"/>
    <w:rsid w:val="004371FD"/>
    <w:rsid w:val="00457346"/>
    <w:rsid w:val="004A4C2E"/>
    <w:rsid w:val="004B08D4"/>
    <w:rsid w:val="004C4A24"/>
    <w:rsid w:val="004C7091"/>
    <w:rsid w:val="004E362B"/>
    <w:rsid w:val="004E7A9F"/>
    <w:rsid w:val="00507E4C"/>
    <w:rsid w:val="0052228A"/>
    <w:rsid w:val="005432C8"/>
    <w:rsid w:val="005B64B0"/>
    <w:rsid w:val="005D4E1D"/>
    <w:rsid w:val="005D7860"/>
    <w:rsid w:val="005E6632"/>
    <w:rsid w:val="005F6C79"/>
    <w:rsid w:val="006018EC"/>
    <w:rsid w:val="00606EBB"/>
    <w:rsid w:val="0063606D"/>
    <w:rsid w:val="006473AF"/>
    <w:rsid w:val="006501B7"/>
    <w:rsid w:val="00651D1A"/>
    <w:rsid w:val="00655357"/>
    <w:rsid w:val="0069060F"/>
    <w:rsid w:val="00691C68"/>
    <w:rsid w:val="006C6558"/>
    <w:rsid w:val="00740CA8"/>
    <w:rsid w:val="007504CE"/>
    <w:rsid w:val="00751ECF"/>
    <w:rsid w:val="0076137B"/>
    <w:rsid w:val="007B2C8B"/>
    <w:rsid w:val="007C4B02"/>
    <w:rsid w:val="007D42DF"/>
    <w:rsid w:val="007F5EB8"/>
    <w:rsid w:val="00807824"/>
    <w:rsid w:val="00830B68"/>
    <w:rsid w:val="008376D9"/>
    <w:rsid w:val="00865734"/>
    <w:rsid w:val="008A0588"/>
    <w:rsid w:val="008C3CFD"/>
    <w:rsid w:val="008E4F74"/>
    <w:rsid w:val="00923F8D"/>
    <w:rsid w:val="0095352C"/>
    <w:rsid w:val="00972195"/>
    <w:rsid w:val="00973A05"/>
    <w:rsid w:val="00985E77"/>
    <w:rsid w:val="00986FC7"/>
    <w:rsid w:val="00992D18"/>
    <w:rsid w:val="0099734A"/>
    <w:rsid w:val="009C7EF9"/>
    <w:rsid w:val="009E2063"/>
    <w:rsid w:val="00A26F85"/>
    <w:rsid w:val="00A50BB1"/>
    <w:rsid w:val="00AA2933"/>
    <w:rsid w:val="00AA528C"/>
    <w:rsid w:val="00AB658B"/>
    <w:rsid w:val="00AD3066"/>
    <w:rsid w:val="00AF1093"/>
    <w:rsid w:val="00AF149C"/>
    <w:rsid w:val="00B315BE"/>
    <w:rsid w:val="00B363FE"/>
    <w:rsid w:val="00B416FF"/>
    <w:rsid w:val="00B41F1E"/>
    <w:rsid w:val="00B53A4E"/>
    <w:rsid w:val="00B60C9F"/>
    <w:rsid w:val="00BA0151"/>
    <w:rsid w:val="00BA4610"/>
    <w:rsid w:val="00BA475D"/>
    <w:rsid w:val="00BB4D43"/>
    <w:rsid w:val="00BD15E1"/>
    <w:rsid w:val="00BE3F1F"/>
    <w:rsid w:val="00BF631B"/>
    <w:rsid w:val="00C063DB"/>
    <w:rsid w:val="00C11ED9"/>
    <w:rsid w:val="00C27A5F"/>
    <w:rsid w:val="00C361B5"/>
    <w:rsid w:val="00C847E6"/>
    <w:rsid w:val="00C86B14"/>
    <w:rsid w:val="00CA65DD"/>
    <w:rsid w:val="00CA6BAD"/>
    <w:rsid w:val="00CB7690"/>
    <w:rsid w:val="00CD3A93"/>
    <w:rsid w:val="00CE7AD7"/>
    <w:rsid w:val="00CF4920"/>
    <w:rsid w:val="00D10A1A"/>
    <w:rsid w:val="00D41E3A"/>
    <w:rsid w:val="00D557E4"/>
    <w:rsid w:val="00D64377"/>
    <w:rsid w:val="00DA2869"/>
    <w:rsid w:val="00DA75DB"/>
    <w:rsid w:val="00DE5D8D"/>
    <w:rsid w:val="00E02788"/>
    <w:rsid w:val="00E37A05"/>
    <w:rsid w:val="00E60E24"/>
    <w:rsid w:val="00E75D82"/>
    <w:rsid w:val="00E9095A"/>
    <w:rsid w:val="00EB0181"/>
    <w:rsid w:val="00ED2CEE"/>
    <w:rsid w:val="00EF473C"/>
    <w:rsid w:val="00F046F0"/>
    <w:rsid w:val="00F10FCC"/>
    <w:rsid w:val="00F46C3C"/>
    <w:rsid w:val="00F5701E"/>
    <w:rsid w:val="00F62D32"/>
    <w:rsid w:val="00F6723B"/>
    <w:rsid w:val="00F7441C"/>
    <w:rsid w:val="00F77C6E"/>
    <w:rsid w:val="00F9221D"/>
    <w:rsid w:val="00F92663"/>
    <w:rsid w:val="00FD121F"/>
    <w:rsid w:val="00FD2DF9"/>
    <w:rsid w:val="00FD6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6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semiHidden/>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semiHidden/>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38116">
      <w:bodyDiv w:val="1"/>
      <w:marLeft w:val="0"/>
      <w:marRight w:val="0"/>
      <w:marTop w:val="0"/>
      <w:marBottom w:val="0"/>
      <w:divBdr>
        <w:top w:val="none" w:sz="0" w:space="0" w:color="auto"/>
        <w:left w:val="none" w:sz="0" w:space="0" w:color="auto"/>
        <w:bottom w:val="none" w:sz="0" w:space="0" w:color="auto"/>
        <w:right w:val="none" w:sz="0" w:space="0" w:color="auto"/>
      </w:divBdr>
    </w:div>
    <w:div w:id="1697736820">
      <w:bodyDiv w:val="1"/>
      <w:marLeft w:val="0"/>
      <w:marRight w:val="0"/>
      <w:marTop w:val="0"/>
      <w:marBottom w:val="0"/>
      <w:divBdr>
        <w:top w:val="none" w:sz="0" w:space="0" w:color="auto"/>
        <w:left w:val="none" w:sz="0" w:space="0" w:color="auto"/>
        <w:bottom w:val="none" w:sz="0" w:space="0" w:color="auto"/>
        <w:right w:val="none" w:sz="0" w:space="0" w:color="auto"/>
      </w:divBdr>
    </w:div>
    <w:div w:id="17796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Daniel%20HD:Applications:Microsoft%20Office%202011:Office:Media:Templates:Print%20Layout%20View:Resumes:Vita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6415910EA3E42AE214D6F855588F5"/>
        <w:category>
          <w:name w:val="General"/>
          <w:gallery w:val="placeholder"/>
        </w:category>
        <w:types>
          <w:type w:val="bbPlcHdr"/>
        </w:types>
        <w:behaviors>
          <w:behavior w:val="content"/>
        </w:behaviors>
        <w:guid w:val="{24C0FABE-0B3A-F44D-99FA-CF0055A0D288}"/>
      </w:docPartPr>
      <w:docPartBody>
        <w:p w:rsidR="00961107" w:rsidRDefault="00961107" w:rsidP="00961107">
          <w:pPr>
            <w:pStyle w:val="35C6415910EA3E42AE214D6F855588F5"/>
          </w:pPr>
          <w:r>
            <w:rPr>
              <w:b/>
            </w:rPr>
            <w:t>Vivamus elementum gravida tortor.</w:t>
          </w:r>
          <w:r>
            <w:t xml:space="preserve"> Aenean dignissim. Aenean fermentum luctus nulla. Vestibulum posuere ligula a quam.</w:t>
          </w:r>
        </w:p>
      </w:docPartBody>
    </w:docPart>
    <w:docPart>
      <w:docPartPr>
        <w:name w:val="FE0BC849CD5C8442B323F3C4C096CA12"/>
        <w:category>
          <w:name w:val="General"/>
          <w:gallery w:val="placeholder"/>
        </w:category>
        <w:types>
          <w:type w:val="bbPlcHdr"/>
        </w:types>
        <w:behaviors>
          <w:behavior w:val="content"/>
        </w:behaviors>
        <w:guid w:val="{C52777B6-77F4-B74A-84CE-48A92D479E26}"/>
      </w:docPartPr>
      <w:docPartBody>
        <w:p w:rsidR="00961107" w:rsidRDefault="00961107" w:rsidP="00961107">
          <w:pPr>
            <w:pStyle w:val="FE0BC849CD5C8442B323F3C4C096CA12"/>
          </w:pPr>
          <w:r>
            <w:rPr>
              <w:b/>
            </w:rPr>
            <w:t>Vivamus elementum gravida tortor.</w:t>
          </w:r>
          <w:r>
            <w:t xml:space="preserve"> Aenean dignissim. Aenean fermentum luctus nulla. Vestibulum posuere ligula a quam.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07"/>
    <w:rsid w:val="0096110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964E2BC66834DA9C9D334145BFA46">
    <w:name w:val="857964E2BC66834DA9C9D334145BFA46"/>
  </w:style>
  <w:style w:type="paragraph" w:customStyle="1" w:styleId="4DC7D295E10AA64889C125A9BF03F13D">
    <w:name w:val="4DC7D295E10AA64889C125A9BF03F13D"/>
  </w:style>
  <w:style w:type="paragraph" w:customStyle="1" w:styleId="B0307A177658F94687F2AC3901280BF5">
    <w:name w:val="B0307A177658F94687F2AC3901280BF5"/>
  </w:style>
  <w:style w:type="paragraph" w:customStyle="1" w:styleId="7F2B0A533EABCF43B620596161F5028A">
    <w:name w:val="7F2B0A533EABCF43B620596161F5028A"/>
  </w:style>
  <w:style w:type="paragraph" w:customStyle="1" w:styleId="7BF84658B1A77946B049DB73F165ADD3">
    <w:name w:val="7BF84658B1A77946B049DB73F165ADD3"/>
  </w:style>
  <w:style w:type="paragraph" w:customStyle="1" w:styleId="DF68919DF47FAE4DA86CB6D75769872D">
    <w:name w:val="DF68919DF47FAE4DA86CB6D75769872D"/>
  </w:style>
  <w:style w:type="paragraph" w:customStyle="1" w:styleId="D3D95C7DB1FF3542A855B960D27DA7F6">
    <w:name w:val="D3D95C7DB1FF3542A855B960D27DA7F6"/>
  </w:style>
  <w:style w:type="paragraph" w:customStyle="1" w:styleId="21F0FB63805F424E9EC5FAFBBBC89E8A">
    <w:name w:val="21F0FB63805F424E9EC5FAFBBBC89E8A"/>
  </w:style>
  <w:style w:type="paragraph" w:customStyle="1" w:styleId="084009DE05C75846ACA0DCD8359E5DF8">
    <w:name w:val="084009DE05C75846ACA0DCD8359E5DF8"/>
  </w:style>
  <w:style w:type="paragraph" w:customStyle="1" w:styleId="68ED56327AE8734DA3164D1E6023811F">
    <w:name w:val="68ED56327AE8734DA3164D1E6023811F"/>
  </w:style>
  <w:style w:type="paragraph" w:customStyle="1" w:styleId="64723625EB6B7947BDE9CA9B3939694B">
    <w:name w:val="64723625EB6B7947BDE9CA9B3939694B"/>
  </w:style>
  <w:style w:type="paragraph" w:customStyle="1" w:styleId="1D24BA7265002243810356DDCEF7DE6A">
    <w:name w:val="1D24BA7265002243810356DDCEF7DE6A"/>
  </w:style>
  <w:style w:type="paragraph" w:customStyle="1" w:styleId="9806B234A56E0F43908E93CCB1D8B4FA">
    <w:name w:val="9806B234A56E0F43908E93CCB1D8B4FA"/>
  </w:style>
  <w:style w:type="paragraph" w:customStyle="1" w:styleId="C9A7DAA3AFF7474789E8BD6458585010">
    <w:name w:val="C9A7DAA3AFF7474789E8BD6458585010"/>
  </w:style>
  <w:style w:type="paragraph" w:customStyle="1" w:styleId="3B76F88C60AD8441B93D52400EDBACC0">
    <w:name w:val="3B76F88C60AD8441B93D52400EDBACC0"/>
  </w:style>
  <w:style w:type="paragraph" w:customStyle="1" w:styleId="BAEB7D52C801D942AFB15E32944509FA">
    <w:name w:val="BAEB7D52C801D942AFB15E32944509FA"/>
  </w:style>
  <w:style w:type="paragraph" w:customStyle="1" w:styleId="4796DA912619D54D9A58E36EDF40C0E1">
    <w:name w:val="4796DA912619D54D9A58E36EDF40C0E1"/>
  </w:style>
  <w:style w:type="paragraph" w:customStyle="1" w:styleId="F098726DC0A08D459E02C02E79BBE31A">
    <w:name w:val="F098726DC0A08D459E02C02E79BBE31A"/>
  </w:style>
  <w:style w:type="paragraph" w:customStyle="1" w:styleId="CBE00780A7DD7140BF5C64E95E25FB60">
    <w:name w:val="CBE00780A7DD7140BF5C64E95E25FB60"/>
  </w:style>
  <w:style w:type="paragraph" w:customStyle="1" w:styleId="ABDACE518D5DC940BBF2A1DEC53088E8">
    <w:name w:val="ABDACE518D5DC940BBF2A1DEC53088E8"/>
  </w:style>
  <w:style w:type="paragraph" w:customStyle="1" w:styleId="4020FC3E3DF8CB46971331FC86563A5B">
    <w:name w:val="4020FC3E3DF8CB46971331FC86563A5B"/>
  </w:style>
  <w:style w:type="paragraph" w:customStyle="1" w:styleId="B46DDA136259C0488E3D51D4FDEF3193">
    <w:name w:val="B46DDA136259C0488E3D51D4FDEF3193"/>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val="en-US" w:eastAsia="en-US"/>
    </w:rPr>
  </w:style>
  <w:style w:type="paragraph" w:styleId="ListBullet2">
    <w:name w:val="List Bullet 2"/>
    <w:basedOn w:val="ListBullet"/>
    <w:pPr>
      <w:spacing w:after="220"/>
    </w:pPr>
  </w:style>
  <w:style w:type="paragraph" w:customStyle="1" w:styleId="C4ACB53C2BC27A40B378FD581253ADE5">
    <w:name w:val="C4ACB53C2BC27A40B378FD581253ADE5"/>
  </w:style>
  <w:style w:type="paragraph" w:customStyle="1" w:styleId="6A0EEF5B76BA8443B00849E6A6CAC06B">
    <w:name w:val="6A0EEF5B76BA8443B00849E6A6CAC06B"/>
  </w:style>
  <w:style w:type="paragraph" w:customStyle="1" w:styleId="3895B724F1E58D41946810642A312900">
    <w:name w:val="3895B724F1E58D41946810642A312900"/>
    <w:rsid w:val="00961107"/>
  </w:style>
  <w:style w:type="paragraph" w:customStyle="1" w:styleId="F06178A9DFFA0943AA313717180D4B3E">
    <w:name w:val="F06178A9DFFA0943AA313717180D4B3E"/>
    <w:rsid w:val="00961107"/>
  </w:style>
  <w:style w:type="paragraph" w:customStyle="1" w:styleId="44A9F5C8B612944B94DDC4113200704F">
    <w:name w:val="44A9F5C8B612944B94DDC4113200704F"/>
    <w:rsid w:val="00961107"/>
  </w:style>
  <w:style w:type="paragraph" w:customStyle="1" w:styleId="881C08287344714AAE78BA61A622F73A">
    <w:name w:val="881C08287344714AAE78BA61A622F73A"/>
    <w:rsid w:val="00961107"/>
  </w:style>
  <w:style w:type="paragraph" w:customStyle="1" w:styleId="9B6F91CA2415C54FBDC4466F31BA9841">
    <w:name w:val="9B6F91CA2415C54FBDC4466F31BA9841"/>
    <w:rsid w:val="00961107"/>
  </w:style>
  <w:style w:type="paragraph" w:customStyle="1" w:styleId="03C18AA589F1104098B28C9250C81AF1">
    <w:name w:val="03C18AA589F1104098B28C9250C81AF1"/>
    <w:rsid w:val="00961107"/>
  </w:style>
  <w:style w:type="paragraph" w:customStyle="1" w:styleId="C8662DDB4E5CFF4F9D1359F4561F6D5D">
    <w:name w:val="C8662DDB4E5CFF4F9D1359F4561F6D5D"/>
    <w:rsid w:val="00961107"/>
  </w:style>
  <w:style w:type="paragraph" w:customStyle="1" w:styleId="35C6415910EA3E42AE214D6F855588F5">
    <w:name w:val="35C6415910EA3E42AE214D6F855588F5"/>
    <w:rsid w:val="00961107"/>
  </w:style>
  <w:style w:type="paragraph" w:customStyle="1" w:styleId="FE0BC849CD5C8442B323F3C4C096CA12">
    <w:name w:val="FE0BC849CD5C8442B323F3C4C096CA12"/>
    <w:rsid w:val="009611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7964E2BC66834DA9C9D334145BFA46">
    <w:name w:val="857964E2BC66834DA9C9D334145BFA46"/>
  </w:style>
  <w:style w:type="paragraph" w:customStyle="1" w:styleId="4DC7D295E10AA64889C125A9BF03F13D">
    <w:name w:val="4DC7D295E10AA64889C125A9BF03F13D"/>
  </w:style>
  <w:style w:type="paragraph" w:customStyle="1" w:styleId="B0307A177658F94687F2AC3901280BF5">
    <w:name w:val="B0307A177658F94687F2AC3901280BF5"/>
  </w:style>
  <w:style w:type="paragraph" w:customStyle="1" w:styleId="7F2B0A533EABCF43B620596161F5028A">
    <w:name w:val="7F2B0A533EABCF43B620596161F5028A"/>
  </w:style>
  <w:style w:type="paragraph" w:customStyle="1" w:styleId="7BF84658B1A77946B049DB73F165ADD3">
    <w:name w:val="7BF84658B1A77946B049DB73F165ADD3"/>
  </w:style>
  <w:style w:type="paragraph" w:customStyle="1" w:styleId="DF68919DF47FAE4DA86CB6D75769872D">
    <w:name w:val="DF68919DF47FAE4DA86CB6D75769872D"/>
  </w:style>
  <w:style w:type="paragraph" w:customStyle="1" w:styleId="D3D95C7DB1FF3542A855B960D27DA7F6">
    <w:name w:val="D3D95C7DB1FF3542A855B960D27DA7F6"/>
  </w:style>
  <w:style w:type="paragraph" w:customStyle="1" w:styleId="21F0FB63805F424E9EC5FAFBBBC89E8A">
    <w:name w:val="21F0FB63805F424E9EC5FAFBBBC89E8A"/>
  </w:style>
  <w:style w:type="paragraph" w:customStyle="1" w:styleId="084009DE05C75846ACA0DCD8359E5DF8">
    <w:name w:val="084009DE05C75846ACA0DCD8359E5DF8"/>
  </w:style>
  <w:style w:type="paragraph" w:customStyle="1" w:styleId="68ED56327AE8734DA3164D1E6023811F">
    <w:name w:val="68ED56327AE8734DA3164D1E6023811F"/>
  </w:style>
  <w:style w:type="paragraph" w:customStyle="1" w:styleId="64723625EB6B7947BDE9CA9B3939694B">
    <w:name w:val="64723625EB6B7947BDE9CA9B3939694B"/>
  </w:style>
  <w:style w:type="paragraph" w:customStyle="1" w:styleId="1D24BA7265002243810356DDCEF7DE6A">
    <w:name w:val="1D24BA7265002243810356DDCEF7DE6A"/>
  </w:style>
  <w:style w:type="paragraph" w:customStyle="1" w:styleId="9806B234A56E0F43908E93CCB1D8B4FA">
    <w:name w:val="9806B234A56E0F43908E93CCB1D8B4FA"/>
  </w:style>
  <w:style w:type="paragraph" w:customStyle="1" w:styleId="C9A7DAA3AFF7474789E8BD6458585010">
    <w:name w:val="C9A7DAA3AFF7474789E8BD6458585010"/>
  </w:style>
  <w:style w:type="paragraph" w:customStyle="1" w:styleId="3B76F88C60AD8441B93D52400EDBACC0">
    <w:name w:val="3B76F88C60AD8441B93D52400EDBACC0"/>
  </w:style>
  <w:style w:type="paragraph" w:customStyle="1" w:styleId="BAEB7D52C801D942AFB15E32944509FA">
    <w:name w:val="BAEB7D52C801D942AFB15E32944509FA"/>
  </w:style>
  <w:style w:type="paragraph" w:customStyle="1" w:styleId="4796DA912619D54D9A58E36EDF40C0E1">
    <w:name w:val="4796DA912619D54D9A58E36EDF40C0E1"/>
  </w:style>
  <w:style w:type="paragraph" w:customStyle="1" w:styleId="F098726DC0A08D459E02C02E79BBE31A">
    <w:name w:val="F098726DC0A08D459E02C02E79BBE31A"/>
  </w:style>
  <w:style w:type="paragraph" w:customStyle="1" w:styleId="CBE00780A7DD7140BF5C64E95E25FB60">
    <w:name w:val="CBE00780A7DD7140BF5C64E95E25FB60"/>
  </w:style>
  <w:style w:type="paragraph" w:customStyle="1" w:styleId="ABDACE518D5DC940BBF2A1DEC53088E8">
    <w:name w:val="ABDACE518D5DC940BBF2A1DEC53088E8"/>
  </w:style>
  <w:style w:type="paragraph" w:customStyle="1" w:styleId="4020FC3E3DF8CB46971331FC86563A5B">
    <w:name w:val="4020FC3E3DF8CB46971331FC86563A5B"/>
  </w:style>
  <w:style w:type="paragraph" w:customStyle="1" w:styleId="B46DDA136259C0488E3D51D4FDEF3193">
    <w:name w:val="B46DDA136259C0488E3D51D4FDEF3193"/>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val="en-US" w:eastAsia="en-US"/>
    </w:rPr>
  </w:style>
  <w:style w:type="paragraph" w:styleId="ListBullet2">
    <w:name w:val="List Bullet 2"/>
    <w:basedOn w:val="ListBullet"/>
    <w:pPr>
      <w:spacing w:after="220"/>
    </w:pPr>
  </w:style>
  <w:style w:type="paragraph" w:customStyle="1" w:styleId="C4ACB53C2BC27A40B378FD581253ADE5">
    <w:name w:val="C4ACB53C2BC27A40B378FD581253ADE5"/>
  </w:style>
  <w:style w:type="paragraph" w:customStyle="1" w:styleId="6A0EEF5B76BA8443B00849E6A6CAC06B">
    <w:name w:val="6A0EEF5B76BA8443B00849E6A6CAC06B"/>
  </w:style>
  <w:style w:type="paragraph" w:customStyle="1" w:styleId="3895B724F1E58D41946810642A312900">
    <w:name w:val="3895B724F1E58D41946810642A312900"/>
    <w:rsid w:val="00961107"/>
  </w:style>
  <w:style w:type="paragraph" w:customStyle="1" w:styleId="F06178A9DFFA0943AA313717180D4B3E">
    <w:name w:val="F06178A9DFFA0943AA313717180D4B3E"/>
    <w:rsid w:val="00961107"/>
  </w:style>
  <w:style w:type="paragraph" w:customStyle="1" w:styleId="44A9F5C8B612944B94DDC4113200704F">
    <w:name w:val="44A9F5C8B612944B94DDC4113200704F"/>
    <w:rsid w:val="00961107"/>
  </w:style>
  <w:style w:type="paragraph" w:customStyle="1" w:styleId="881C08287344714AAE78BA61A622F73A">
    <w:name w:val="881C08287344714AAE78BA61A622F73A"/>
    <w:rsid w:val="00961107"/>
  </w:style>
  <w:style w:type="paragraph" w:customStyle="1" w:styleId="9B6F91CA2415C54FBDC4466F31BA9841">
    <w:name w:val="9B6F91CA2415C54FBDC4466F31BA9841"/>
    <w:rsid w:val="00961107"/>
  </w:style>
  <w:style w:type="paragraph" w:customStyle="1" w:styleId="03C18AA589F1104098B28C9250C81AF1">
    <w:name w:val="03C18AA589F1104098B28C9250C81AF1"/>
    <w:rsid w:val="00961107"/>
  </w:style>
  <w:style w:type="paragraph" w:customStyle="1" w:styleId="C8662DDB4E5CFF4F9D1359F4561F6D5D">
    <w:name w:val="C8662DDB4E5CFF4F9D1359F4561F6D5D"/>
    <w:rsid w:val="00961107"/>
  </w:style>
  <w:style w:type="paragraph" w:customStyle="1" w:styleId="35C6415910EA3E42AE214D6F855588F5">
    <w:name w:val="35C6415910EA3E42AE214D6F855588F5"/>
    <w:rsid w:val="00961107"/>
  </w:style>
  <w:style w:type="paragraph" w:customStyle="1" w:styleId="FE0BC849CD5C8442B323F3C4C096CA12">
    <w:name w:val="FE0BC849CD5C8442B323F3C4C096CA12"/>
    <w:rsid w:val="00961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Vitae.dotx</Template>
  <TotalTime>17</TotalTime>
  <Pages>4</Pages>
  <Words>1028</Words>
  <Characters>5860</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6875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Aguiar</dc:creator>
  <cp:keywords/>
  <dc:description/>
  <cp:lastModifiedBy>Daniel Aguiar</cp:lastModifiedBy>
  <cp:revision>8</cp:revision>
  <cp:lastPrinted>2014-10-23T18:31:00Z</cp:lastPrinted>
  <dcterms:created xsi:type="dcterms:W3CDTF">2014-10-23T18:31:00Z</dcterms:created>
  <dcterms:modified xsi:type="dcterms:W3CDTF">2015-06-05T09:31:00Z</dcterms:modified>
  <cp:category/>
</cp:coreProperties>
</file>